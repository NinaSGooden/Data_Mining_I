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B693" w14:textId="2E6EC582" w:rsidR="00E81978" w:rsidRPr="00955F3B" w:rsidRDefault="00000000" w:rsidP="004D1CC5">
      <w:pPr>
        <w:pStyle w:val="Title"/>
        <w:spacing w:before="4000"/>
        <w:jc w:val="center"/>
        <w:rPr>
          <w:rFonts w:cstheme="majorHAnsi"/>
        </w:rPr>
      </w:pPr>
      <w:sdt>
        <w:sdtPr>
          <w:rPr>
            <w:rFonts w:cstheme="majorHAnsi"/>
          </w:rPr>
          <w:alias w:val="Title:"/>
          <w:tag w:val="Title:"/>
          <w:id w:val="726351117"/>
          <w:placeholder>
            <w:docPart w:val="6C655D13FF5A4A10BFD0C8BD67BFE5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A7A63" w:rsidRPr="00DA7A63">
            <w:rPr>
              <w:rFonts w:cstheme="majorHAnsi"/>
            </w:rPr>
            <w:t>PREDICTIVE ANALYSIS – D209</w:t>
          </w:r>
        </w:sdtContent>
      </w:sdt>
    </w:p>
    <w:p w14:paraId="5047078F" w14:textId="6CC7C4B8" w:rsidR="00B823AA" w:rsidRPr="00955F3B" w:rsidRDefault="008710E8" w:rsidP="00B823AA">
      <w:pPr>
        <w:pStyle w:val="Title2"/>
        <w:rPr>
          <w:rFonts w:asciiTheme="majorHAnsi" w:hAnsiTheme="majorHAnsi" w:cstheme="majorHAnsi"/>
          <w:sz w:val="24"/>
          <w:szCs w:val="24"/>
        </w:rPr>
      </w:pPr>
      <w:r w:rsidRPr="00955F3B">
        <w:rPr>
          <w:rFonts w:asciiTheme="majorHAnsi" w:hAnsiTheme="majorHAnsi" w:cstheme="majorHAnsi"/>
          <w:sz w:val="24"/>
          <w:szCs w:val="24"/>
        </w:rPr>
        <w:t xml:space="preserve">Gooden, Nina S. </w:t>
      </w:r>
      <w:r w:rsidR="00E67906" w:rsidRPr="00955F3B">
        <w:rPr>
          <w:rFonts w:asciiTheme="majorHAnsi" w:hAnsiTheme="majorHAnsi" w:cstheme="majorHAnsi"/>
          <w:sz w:val="24"/>
          <w:szCs w:val="24"/>
        </w:rPr>
        <w:t xml:space="preserve">Gooden </w:t>
      </w:r>
      <w:r w:rsidRPr="00955F3B">
        <w:rPr>
          <w:rFonts w:asciiTheme="majorHAnsi" w:hAnsiTheme="majorHAnsi" w:cstheme="majorHAnsi"/>
          <w:sz w:val="24"/>
          <w:szCs w:val="24"/>
        </w:rPr>
        <w:t>[</w:t>
      </w:r>
      <w:r w:rsidR="004171BB" w:rsidRPr="00955F3B">
        <w:rPr>
          <w:rFonts w:asciiTheme="majorHAnsi" w:hAnsiTheme="majorHAnsi" w:cstheme="majorHAnsi"/>
          <w:sz w:val="24"/>
          <w:szCs w:val="24"/>
        </w:rPr>
        <w:t>ID #</w:t>
      </w:r>
      <w:r w:rsidRPr="00955F3B">
        <w:rPr>
          <w:rFonts w:asciiTheme="majorHAnsi" w:hAnsiTheme="majorHAnsi" w:cstheme="majorHAnsi"/>
          <w:sz w:val="24"/>
          <w:szCs w:val="24"/>
        </w:rPr>
        <w:t>: 009823504]</w:t>
      </w:r>
    </w:p>
    <w:p w14:paraId="3E82771B" w14:textId="55AF0269" w:rsidR="004171BB" w:rsidRPr="00955F3B" w:rsidRDefault="004171BB" w:rsidP="00B823AA">
      <w:pPr>
        <w:pStyle w:val="Title2"/>
        <w:rPr>
          <w:rFonts w:asciiTheme="majorHAnsi" w:hAnsiTheme="majorHAnsi" w:cstheme="majorHAnsi"/>
          <w:sz w:val="24"/>
          <w:szCs w:val="24"/>
        </w:rPr>
      </w:pPr>
      <w:r w:rsidRPr="00955F3B">
        <w:rPr>
          <w:rFonts w:asciiTheme="majorHAnsi" w:hAnsiTheme="majorHAnsi" w:cstheme="majorHAnsi"/>
          <w:sz w:val="24"/>
          <w:szCs w:val="24"/>
        </w:rPr>
        <w:t xml:space="preserve">Dr. </w:t>
      </w:r>
      <w:r w:rsidR="00094E6C">
        <w:rPr>
          <w:rFonts w:asciiTheme="majorHAnsi" w:hAnsiTheme="majorHAnsi" w:cstheme="majorHAnsi"/>
          <w:sz w:val="24"/>
          <w:szCs w:val="24"/>
        </w:rPr>
        <w:t>Eric Straw</w:t>
      </w:r>
    </w:p>
    <w:p w14:paraId="715619E6" w14:textId="4EA82F6D" w:rsidR="00E81978" w:rsidRPr="00955F3B" w:rsidRDefault="00000000">
      <w:pPr>
        <w:pStyle w:val="SectionTitle"/>
        <w:rPr>
          <w:rFonts w:cstheme="majorHAnsi"/>
          <w:sz w:val="24"/>
          <w:szCs w:val="24"/>
        </w:rPr>
      </w:pPr>
      <w:sdt>
        <w:sdtPr>
          <w:rPr>
            <w:rFonts w:cstheme="majorHAnsi"/>
            <w:sz w:val="24"/>
            <w:szCs w:val="24"/>
          </w:rPr>
          <w:alias w:val="Section title:"/>
          <w:tag w:val="Section title:"/>
          <w:id w:val="984196707"/>
          <w:placeholder>
            <w:docPart w:val="DE3A7FBCB2FF4482AE2835A3EC83A4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A7A63">
            <w:rPr>
              <w:rFonts w:cstheme="majorHAnsi"/>
              <w:sz w:val="24"/>
              <w:szCs w:val="24"/>
            </w:rPr>
            <w:t>PREDICTIVE ANALYSIS – D209</w:t>
          </w:r>
        </w:sdtContent>
      </w:sdt>
    </w:p>
    <w:p w14:paraId="0F2C87BD" w14:textId="73568A6B" w:rsidR="00E81978" w:rsidRPr="00955F3B" w:rsidRDefault="00386491">
      <w:pPr>
        <w:rPr>
          <w:rFonts w:asciiTheme="majorHAnsi" w:hAnsiTheme="majorHAnsi" w:cstheme="majorHAnsi"/>
          <w:sz w:val="24"/>
          <w:szCs w:val="24"/>
        </w:rPr>
      </w:pPr>
      <w:r w:rsidRPr="00955F3B">
        <w:rPr>
          <w:rFonts w:asciiTheme="majorHAnsi" w:hAnsiTheme="majorHAnsi" w:cstheme="majorHAnsi"/>
          <w:sz w:val="24"/>
          <w:szCs w:val="24"/>
        </w:rPr>
        <w:t xml:space="preserve">This analysis will explore the </w:t>
      </w:r>
      <w:r w:rsidR="001D6AD4" w:rsidRPr="00955F3B">
        <w:rPr>
          <w:rFonts w:asciiTheme="majorHAnsi" w:hAnsiTheme="majorHAnsi" w:cstheme="majorHAnsi"/>
          <w:sz w:val="24"/>
          <w:szCs w:val="24"/>
        </w:rPr>
        <w:t xml:space="preserve">medical data of a </w:t>
      </w:r>
      <w:r w:rsidR="00CA5843">
        <w:rPr>
          <w:rFonts w:asciiTheme="majorHAnsi" w:hAnsiTheme="majorHAnsi" w:cstheme="majorHAnsi"/>
          <w:sz w:val="24"/>
          <w:szCs w:val="24"/>
        </w:rPr>
        <w:t xml:space="preserve">theoretical </w:t>
      </w:r>
      <w:r w:rsidR="001D6AD4" w:rsidRPr="00955F3B">
        <w:rPr>
          <w:rFonts w:asciiTheme="majorHAnsi" w:hAnsiTheme="majorHAnsi" w:cstheme="majorHAnsi"/>
          <w:sz w:val="24"/>
          <w:szCs w:val="24"/>
        </w:rPr>
        <w:t xml:space="preserve">real-world organization. </w:t>
      </w:r>
      <w:r w:rsidR="00CA5843">
        <w:rPr>
          <w:rFonts w:asciiTheme="majorHAnsi" w:hAnsiTheme="majorHAnsi" w:cstheme="majorHAnsi"/>
          <w:sz w:val="24"/>
          <w:szCs w:val="24"/>
        </w:rPr>
        <w:t xml:space="preserve">By creating this logistic regression, I will address the business’ concern about readmission in a data-first evaluation. I will also provide visualizations to support my assessments, in tandem with code for my models. As previously </w:t>
      </w:r>
      <w:r w:rsidR="00733971">
        <w:rPr>
          <w:rFonts w:asciiTheme="majorHAnsi" w:hAnsiTheme="majorHAnsi" w:cstheme="majorHAnsi"/>
          <w:sz w:val="24"/>
          <w:szCs w:val="24"/>
        </w:rPr>
        <w:t>requested</w:t>
      </w:r>
      <w:r w:rsidR="00CA5843">
        <w:rPr>
          <w:rFonts w:asciiTheme="majorHAnsi" w:hAnsiTheme="majorHAnsi" w:cstheme="majorHAnsi"/>
          <w:sz w:val="24"/>
          <w:szCs w:val="24"/>
        </w:rPr>
        <w:t>, I will also discuss the limitations and potential course of action this data supports.</w:t>
      </w:r>
    </w:p>
    <w:p w14:paraId="4569C09C" w14:textId="77777777" w:rsidR="00853399" w:rsidRPr="00955F3B" w:rsidRDefault="00853399">
      <w:pPr>
        <w:rPr>
          <w:rFonts w:asciiTheme="majorHAnsi" w:hAnsiTheme="majorHAnsi" w:cstheme="majorHAnsi"/>
          <w:sz w:val="24"/>
          <w:szCs w:val="24"/>
        </w:rPr>
      </w:pPr>
    </w:p>
    <w:p w14:paraId="1DCBDB00" w14:textId="1C78DE4C" w:rsidR="004A6AF2" w:rsidRPr="00955F3B" w:rsidRDefault="00881062" w:rsidP="00D257A4">
      <w:pPr>
        <w:pStyle w:val="Heading2"/>
        <w:rPr>
          <w:rFonts w:asciiTheme="majorHAnsi" w:hAnsiTheme="majorHAnsi" w:cstheme="majorHAnsi"/>
          <w:b/>
          <w:bCs/>
          <w:sz w:val="24"/>
          <w:szCs w:val="24"/>
          <w:lang w:eastAsia="en-US"/>
        </w:rPr>
      </w:pPr>
      <w:bookmarkStart w:id="0" w:name="_Toc496640525"/>
      <w:r w:rsidRPr="00955F3B">
        <w:rPr>
          <w:rFonts w:asciiTheme="majorHAnsi" w:hAnsiTheme="majorHAnsi" w:cstheme="majorHAnsi"/>
          <w:b/>
          <w:bCs/>
          <w:sz w:val="24"/>
          <w:szCs w:val="24"/>
          <w:lang w:eastAsia="en-US"/>
        </w:rPr>
        <w:t xml:space="preserve">A. </w:t>
      </w:r>
      <w:bookmarkEnd w:id="0"/>
      <w:r w:rsidR="005021C5">
        <w:rPr>
          <w:rFonts w:asciiTheme="majorHAnsi" w:hAnsiTheme="majorHAnsi" w:cstheme="majorHAnsi"/>
          <w:b/>
          <w:bCs/>
          <w:sz w:val="24"/>
          <w:szCs w:val="24"/>
          <w:lang w:eastAsia="en-US"/>
        </w:rPr>
        <w:t>The Research Question</w:t>
      </w:r>
      <w:r w:rsidR="004D52E5" w:rsidRPr="00955F3B">
        <w:rPr>
          <w:rFonts w:asciiTheme="majorHAnsi" w:hAnsiTheme="majorHAnsi" w:cstheme="majorHAnsi"/>
          <w:b/>
          <w:bCs/>
          <w:sz w:val="24"/>
          <w:szCs w:val="24"/>
          <w:lang w:eastAsia="en-US"/>
        </w:rPr>
        <w:t>:</w:t>
      </w:r>
    </w:p>
    <w:p w14:paraId="3A05E99D" w14:textId="6ABE462B" w:rsidR="00881062" w:rsidRPr="00955F3B" w:rsidRDefault="00CC5B32" w:rsidP="004D52E5">
      <w:pPr>
        <w:pStyle w:val="ListParagraph"/>
        <w:numPr>
          <w:ilvl w:val="0"/>
          <w:numId w:val="16"/>
        </w:numPr>
        <w:spacing w:line="240" w:lineRule="auto"/>
        <w:rPr>
          <w:rFonts w:asciiTheme="majorHAnsi" w:eastAsia="Calibri" w:hAnsiTheme="majorHAnsi" w:cstheme="majorHAnsi"/>
          <w:sz w:val="24"/>
          <w:szCs w:val="24"/>
          <w:lang w:eastAsia="en-US"/>
        </w:rPr>
      </w:pPr>
      <w:bookmarkStart w:id="1" w:name="_Toc496640523"/>
      <w:bookmarkStart w:id="2" w:name="_Toc496640530"/>
      <w:r w:rsidRPr="00955F3B">
        <w:rPr>
          <w:rFonts w:asciiTheme="majorHAnsi" w:eastAsia="Calibri" w:hAnsiTheme="majorHAnsi" w:cstheme="majorHAnsi"/>
          <w:sz w:val="24"/>
          <w:szCs w:val="24"/>
          <w:lang w:eastAsia="en-US"/>
        </w:rPr>
        <w:t>Research Question</w:t>
      </w:r>
    </w:p>
    <w:p w14:paraId="71FCD4EB" w14:textId="26EAE445" w:rsidR="00C95AC8" w:rsidRPr="00955F3B" w:rsidRDefault="005021C5" w:rsidP="00D525D2">
      <w:pPr>
        <w:pStyle w:val="ListParagraph"/>
        <w:numPr>
          <w:ilvl w:val="1"/>
          <w:numId w:val="16"/>
        </w:numPr>
        <w:spacing w:line="240" w:lineRule="auto"/>
        <w:rPr>
          <w:rFonts w:asciiTheme="majorHAnsi" w:eastAsia="Calibri" w:hAnsiTheme="majorHAnsi" w:cstheme="majorHAnsi"/>
          <w:sz w:val="24"/>
          <w:szCs w:val="24"/>
          <w:lang w:eastAsia="en-US"/>
        </w:rPr>
      </w:pPr>
      <w:r>
        <w:rPr>
          <w:rFonts w:asciiTheme="majorHAnsi" w:eastAsia="Calibri" w:hAnsiTheme="majorHAnsi" w:cstheme="majorHAnsi"/>
          <w:sz w:val="24"/>
          <w:szCs w:val="24"/>
          <w:lang w:eastAsia="en-US"/>
        </w:rPr>
        <w:t xml:space="preserve">Using </w:t>
      </w:r>
      <w:r w:rsidR="000F459E">
        <w:rPr>
          <w:rFonts w:asciiTheme="majorHAnsi" w:eastAsia="Calibri" w:hAnsiTheme="majorHAnsi" w:cstheme="majorHAnsi"/>
          <w:sz w:val="24"/>
          <w:szCs w:val="24"/>
          <w:lang w:eastAsia="en-US"/>
        </w:rPr>
        <w:t>Ridge regression</w:t>
      </w:r>
      <w:r>
        <w:rPr>
          <w:rFonts w:asciiTheme="majorHAnsi" w:eastAsia="Calibri" w:hAnsiTheme="majorHAnsi" w:cstheme="majorHAnsi"/>
          <w:sz w:val="24"/>
          <w:szCs w:val="24"/>
          <w:lang w:eastAsia="en-US"/>
        </w:rPr>
        <w:t>, can we identify patients likely to contribute to</w:t>
      </w:r>
      <w:r w:rsidR="00D80191">
        <w:rPr>
          <w:rFonts w:asciiTheme="majorHAnsi" w:eastAsia="Calibri" w:hAnsiTheme="majorHAnsi" w:cstheme="majorHAnsi"/>
          <w:sz w:val="24"/>
          <w:szCs w:val="24"/>
          <w:lang w:eastAsia="en-US"/>
        </w:rPr>
        <w:t xml:space="preserve"> readmission </w:t>
      </w:r>
      <w:r>
        <w:rPr>
          <w:rFonts w:asciiTheme="majorHAnsi" w:eastAsia="Calibri" w:hAnsiTheme="majorHAnsi" w:cstheme="majorHAnsi"/>
          <w:sz w:val="24"/>
          <w:szCs w:val="24"/>
          <w:lang w:eastAsia="en-US"/>
        </w:rPr>
        <w:t>based on</w:t>
      </w:r>
      <w:r w:rsidR="000F459E">
        <w:rPr>
          <w:rFonts w:asciiTheme="majorHAnsi" w:eastAsia="Calibri" w:hAnsiTheme="majorHAnsi" w:cstheme="majorHAnsi"/>
          <w:sz w:val="24"/>
          <w:szCs w:val="24"/>
          <w:lang w:eastAsia="en-US"/>
        </w:rPr>
        <w:t xml:space="preserve"> factors pertaining to age, how long they were initially at the hospital, and how much they were billed overall</w:t>
      </w:r>
      <w:r w:rsidR="00733971">
        <w:rPr>
          <w:rFonts w:asciiTheme="majorHAnsi" w:eastAsia="Calibri" w:hAnsiTheme="majorHAnsi" w:cstheme="majorHAnsi"/>
          <w:sz w:val="24"/>
          <w:szCs w:val="24"/>
          <w:lang w:eastAsia="en-US"/>
        </w:rPr>
        <w:t>?</w:t>
      </w:r>
    </w:p>
    <w:p w14:paraId="56187EB4" w14:textId="3CE55C1C" w:rsidR="00CC5B32" w:rsidRPr="00955F3B" w:rsidRDefault="00451CB3" w:rsidP="004D52E5">
      <w:pPr>
        <w:pStyle w:val="ListParagraph"/>
        <w:numPr>
          <w:ilvl w:val="0"/>
          <w:numId w:val="16"/>
        </w:numPr>
        <w:spacing w:line="240" w:lineRule="auto"/>
        <w:rPr>
          <w:rFonts w:asciiTheme="majorHAnsi" w:eastAsia="Calibri" w:hAnsiTheme="majorHAnsi" w:cstheme="majorHAnsi"/>
          <w:sz w:val="24"/>
          <w:szCs w:val="24"/>
          <w:lang w:eastAsia="en-US"/>
        </w:rPr>
      </w:pPr>
      <w:r>
        <w:rPr>
          <w:rFonts w:asciiTheme="majorHAnsi" w:eastAsia="Calibri" w:hAnsiTheme="majorHAnsi" w:cstheme="majorHAnsi"/>
          <w:sz w:val="24"/>
          <w:szCs w:val="24"/>
          <w:lang w:eastAsia="en-US"/>
        </w:rPr>
        <w:t>Data Analysis Goals and Objective</w:t>
      </w:r>
    </w:p>
    <w:p w14:paraId="7E342D09" w14:textId="12E0766A" w:rsidR="00002206" w:rsidRPr="00154CD5" w:rsidRDefault="005021C5" w:rsidP="00881062">
      <w:pPr>
        <w:pStyle w:val="ListParagraph"/>
        <w:numPr>
          <w:ilvl w:val="1"/>
          <w:numId w:val="16"/>
        </w:numPr>
        <w:spacing w:line="240" w:lineRule="auto"/>
        <w:rPr>
          <w:rFonts w:asciiTheme="majorHAnsi" w:eastAsia="Calibri" w:hAnsiTheme="majorHAnsi" w:cstheme="majorHAnsi"/>
          <w:sz w:val="24"/>
          <w:szCs w:val="24"/>
          <w:lang w:eastAsia="en-US"/>
        </w:rPr>
      </w:pPr>
      <w:r>
        <w:rPr>
          <w:rFonts w:asciiTheme="majorHAnsi" w:eastAsia="Calibri" w:hAnsiTheme="majorHAnsi" w:cstheme="majorHAnsi"/>
          <w:sz w:val="24"/>
          <w:szCs w:val="24"/>
          <w:lang w:eastAsia="en-US"/>
        </w:rPr>
        <w:t xml:space="preserve">I will be reassessing </w:t>
      </w:r>
      <w:r w:rsidR="000F459E">
        <w:rPr>
          <w:rFonts w:asciiTheme="majorHAnsi" w:eastAsia="Calibri" w:hAnsiTheme="majorHAnsi" w:cstheme="majorHAnsi"/>
          <w:sz w:val="24"/>
          <w:szCs w:val="24"/>
          <w:lang w:eastAsia="en-US"/>
        </w:rPr>
        <w:t>some of the data I gathered from course D206 with tools from this course</w:t>
      </w:r>
      <w:r>
        <w:rPr>
          <w:rFonts w:asciiTheme="majorHAnsi" w:eastAsia="Calibri" w:hAnsiTheme="majorHAnsi" w:cstheme="majorHAnsi"/>
          <w:sz w:val="24"/>
          <w:szCs w:val="24"/>
          <w:lang w:eastAsia="en-US"/>
        </w:rPr>
        <w:t>. T</w:t>
      </w:r>
      <w:r w:rsidR="006C0E7A">
        <w:rPr>
          <w:rFonts w:asciiTheme="majorHAnsi" w:eastAsia="Calibri" w:hAnsiTheme="majorHAnsi" w:cstheme="majorHAnsi"/>
          <w:sz w:val="24"/>
          <w:szCs w:val="24"/>
          <w:lang w:eastAsia="en-US"/>
        </w:rPr>
        <w:t xml:space="preserve">his evaluation is to </w:t>
      </w:r>
      <w:r w:rsidR="00E65D52">
        <w:rPr>
          <w:rFonts w:asciiTheme="majorHAnsi" w:eastAsia="Calibri" w:hAnsiTheme="majorHAnsi" w:cstheme="majorHAnsi"/>
          <w:sz w:val="24"/>
          <w:szCs w:val="24"/>
          <w:lang w:eastAsia="en-US"/>
        </w:rPr>
        <w:t>further explore</w:t>
      </w:r>
      <w:r w:rsidR="00BB024F">
        <w:rPr>
          <w:rFonts w:asciiTheme="majorHAnsi" w:eastAsia="Calibri" w:hAnsiTheme="majorHAnsi" w:cstheme="majorHAnsi"/>
          <w:sz w:val="24"/>
          <w:szCs w:val="24"/>
          <w:lang w:eastAsia="en-US"/>
        </w:rPr>
        <w:t xml:space="preserve"> variables that were identified as having correlation with </w:t>
      </w:r>
      <w:r w:rsidR="00106D13">
        <w:rPr>
          <w:rFonts w:asciiTheme="majorHAnsi" w:eastAsia="Calibri" w:hAnsiTheme="majorHAnsi" w:cstheme="majorHAnsi"/>
          <w:sz w:val="24"/>
          <w:szCs w:val="24"/>
          <w:lang w:eastAsia="en-US"/>
        </w:rPr>
        <w:t xml:space="preserve">readmission. </w:t>
      </w:r>
      <w:r w:rsidR="00733971">
        <w:rPr>
          <w:rFonts w:asciiTheme="majorHAnsi" w:eastAsia="Calibri" w:hAnsiTheme="majorHAnsi" w:cstheme="majorHAnsi"/>
          <w:sz w:val="24"/>
          <w:szCs w:val="24"/>
          <w:lang w:eastAsia="en-US"/>
        </w:rPr>
        <w:t xml:space="preserve">In this evaluation, we will look at variables that have been identified </w:t>
      </w:r>
      <w:r w:rsidR="000F459E">
        <w:rPr>
          <w:rFonts w:asciiTheme="majorHAnsi" w:eastAsia="Calibri" w:hAnsiTheme="majorHAnsi" w:cstheme="majorHAnsi"/>
          <w:sz w:val="24"/>
          <w:szCs w:val="24"/>
          <w:lang w:eastAsia="en-US"/>
        </w:rPr>
        <w:t>as having correlation previously</w:t>
      </w:r>
      <w:r w:rsidR="00733971">
        <w:rPr>
          <w:rFonts w:asciiTheme="majorHAnsi" w:eastAsia="Calibri" w:hAnsiTheme="majorHAnsi" w:cstheme="majorHAnsi"/>
          <w:sz w:val="24"/>
          <w:szCs w:val="24"/>
          <w:lang w:eastAsia="en-US"/>
        </w:rPr>
        <w:t xml:space="preserve">—age, </w:t>
      </w:r>
      <w:proofErr w:type="spellStart"/>
      <w:r w:rsidR="007E0354">
        <w:rPr>
          <w:rFonts w:asciiTheme="majorHAnsi" w:eastAsia="Calibri" w:hAnsiTheme="majorHAnsi" w:cstheme="majorHAnsi"/>
          <w:sz w:val="24"/>
          <w:szCs w:val="24"/>
          <w:lang w:eastAsia="en-US"/>
        </w:rPr>
        <w:t>VitD_levels</w:t>
      </w:r>
      <w:proofErr w:type="spellEnd"/>
      <w:r w:rsidR="007E0354">
        <w:rPr>
          <w:rFonts w:asciiTheme="majorHAnsi" w:eastAsia="Calibri" w:hAnsiTheme="majorHAnsi" w:cstheme="majorHAnsi"/>
          <w:sz w:val="24"/>
          <w:szCs w:val="24"/>
          <w:lang w:eastAsia="en-US"/>
        </w:rPr>
        <w:t xml:space="preserve">, </w:t>
      </w:r>
      <w:r w:rsidR="000F459E">
        <w:rPr>
          <w:rFonts w:asciiTheme="majorHAnsi" w:eastAsia="Calibri" w:hAnsiTheme="majorHAnsi" w:cstheme="majorHAnsi"/>
          <w:sz w:val="24"/>
          <w:szCs w:val="24"/>
          <w:lang w:eastAsia="en-US"/>
        </w:rPr>
        <w:t>Initial_days</w:t>
      </w:r>
      <w:r w:rsidR="00733971">
        <w:rPr>
          <w:rFonts w:asciiTheme="majorHAnsi" w:eastAsia="Calibri" w:hAnsiTheme="majorHAnsi" w:cstheme="majorHAnsi"/>
          <w:sz w:val="24"/>
          <w:szCs w:val="24"/>
          <w:lang w:eastAsia="en-US"/>
        </w:rPr>
        <w:t xml:space="preserve">, and </w:t>
      </w:r>
      <w:proofErr w:type="spellStart"/>
      <w:r w:rsidR="000F459E">
        <w:rPr>
          <w:rFonts w:asciiTheme="majorHAnsi" w:eastAsia="Calibri" w:hAnsiTheme="majorHAnsi" w:cstheme="majorHAnsi"/>
          <w:sz w:val="24"/>
          <w:szCs w:val="24"/>
          <w:lang w:eastAsia="en-US"/>
        </w:rPr>
        <w:t>TotalCharge</w:t>
      </w:r>
      <w:proofErr w:type="spellEnd"/>
      <w:r w:rsidR="00733971">
        <w:rPr>
          <w:rFonts w:asciiTheme="majorHAnsi" w:eastAsia="Calibri" w:hAnsiTheme="majorHAnsi" w:cstheme="majorHAnsi"/>
          <w:sz w:val="24"/>
          <w:szCs w:val="24"/>
          <w:lang w:eastAsia="en-US"/>
        </w:rPr>
        <w:t xml:space="preserve">—through </w:t>
      </w:r>
      <w:r w:rsidR="00A53834">
        <w:rPr>
          <w:rFonts w:asciiTheme="majorHAnsi" w:eastAsia="Calibri" w:hAnsiTheme="majorHAnsi" w:cstheme="majorHAnsi"/>
          <w:sz w:val="24"/>
          <w:szCs w:val="24"/>
          <w:lang w:eastAsia="en-US"/>
        </w:rPr>
        <w:t>the model tuning method</w:t>
      </w:r>
      <w:r w:rsidR="00154CD5">
        <w:rPr>
          <w:rFonts w:asciiTheme="majorHAnsi" w:eastAsia="Calibri" w:hAnsiTheme="majorHAnsi" w:cstheme="majorHAnsi"/>
          <w:sz w:val="24"/>
          <w:szCs w:val="24"/>
          <w:lang w:eastAsia="en-US"/>
        </w:rPr>
        <w:t>.</w:t>
      </w:r>
      <w:r>
        <w:rPr>
          <w:rFonts w:asciiTheme="majorHAnsi" w:eastAsia="Calibri" w:hAnsiTheme="majorHAnsi" w:cstheme="majorHAnsi"/>
          <w:sz w:val="24"/>
          <w:szCs w:val="24"/>
          <w:lang w:eastAsia="en-US"/>
        </w:rPr>
        <w:t xml:space="preserve"> </w:t>
      </w:r>
    </w:p>
    <w:p w14:paraId="1A26B282" w14:textId="77777777" w:rsidR="005D3AC0" w:rsidRPr="00955F3B" w:rsidRDefault="005D3AC0" w:rsidP="005D3AC0">
      <w:pPr>
        <w:pStyle w:val="Heading2"/>
        <w:rPr>
          <w:rFonts w:asciiTheme="majorHAnsi" w:hAnsiTheme="majorHAnsi" w:cstheme="majorHAnsi"/>
          <w:b/>
          <w:bCs/>
          <w:sz w:val="24"/>
          <w:szCs w:val="24"/>
          <w:lang w:eastAsia="en-US"/>
        </w:rPr>
      </w:pPr>
      <w:r w:rsidRPr="00955F3B">
        <w:rPr>
          <w:rFonts w:asciiTheme="majorHAnsi" w:hAnsiTheme="majorHAnsi" w:cstheme="majorHAnsi"/>
          <w:b/>
          <w:bCs/>
          <w:sz w:val="24"/>
          <w:szCs w:val="24"/>
          <w:lang w:eastAsia="en-US"/>
        </w:rPr>
        <w:t xml:space="preserve">B. </w:t>
      </w:r>
      <w:r>
        <w:rPr>
          <w:rFonts w:asciiTheme="majorHAnsi" w:hAnsiTheme="majorHAnsi" w:cstheme="majorHAnsi"/>
          <w:b/>
          <w:bCs/>
          <w:sz w:val="24"/>
          <w:szCs w:val="24"/>
          <w:lang w:eastAsia="en-US"/>
        </w:rPr>
        <w:t>Justification for Method</w:t>
      </w:r>
    </w:p>
    <w:p w14:paraId="599AE2BE" w14:textId="5C6E3C4B" w:rsidR="005D3AC0" w:rsidRPr="00955F3B" w:rsidRDefault="005021C5" w:rsidP="005D3AC0">
      <w:pPr>
        <w:pStyle w:val="ListParagraph"/>
        <w:numPr>
          <w:ilvl w:val="0"/>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How </w:t>
      </w:r>
      <w:r w:rsidR="00A53834">
        <w:rPr>
          <w:rFonts w:asciiTheme="majorHAnsi" w:eastAsia="Calibri" w:hAnsiTheme="majorHAnsi" w:cstheme="majorHAnsi"/>
          <w:bCs/>
          <w:iCs/>
          <w:sz w:val="24"/>
          <w:szCs w:val="24"/>
          <w:lang w:eastAsia="en-US"/>
        </w:rPr>
        <w:t>Ridge Regression</w:t>
      </w:r>
      <w:r>
        <w:rPr>
          <w:rFonts w:asciiTheme="majorHAnsi" w:eastAsia="Calibri" w:hAnsiTheme="majorHAnsi" w:cstheme="majorHAnsi"/>
          <w:bCs/>
          <w:iCs/>
          <w:sz w:val="24"/>
          <w:szCs w:val="24"/>
          <w:lang w:eastAsia="en-US"/>
        </w:rPr>
        <w:t xml:space="preserve"> analyses the selected data set and hypothesized outcome</w:t>
      </w:r>
      <w:r w:rsidR="00AF322C">
        <w:rPr>
          <w:rFonts w:asciiTheme="majorHAnsi" w:eastAsia="Calibri" w:hAnsiTheme="majorHAnsi" w:cstheme="majorHAnsi"/>
          <w:bCs/>
          <w:iCs/>
          <w:sz w:val="24"/>
          <w:szCs w:val="24"/>
          <w:lang w:eastAsia="en-US"/>
        </w:rPr>
        <w:t>:</w:t>
      </w:r>
    </w:p>
    <w:p w14:paraId="5DFDB08F" w14:textId="2E0EDB86" w:rsidR="004D2054" w:rsidRDefault="00A53834" w:rsidP="004D2054">
      <w:pPr>
        <w:pStyle w:val="ListParagraph"/>
        <w:numPr>
          <w:ilvl w:val="2"/>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Ridge Regression is a method of estimating the multicollinearity in data that is multi-regressive. It helps to avoid overfitting data within a model.</w:t>
      </w:r>
    </w:p>
    <w:p w14:paraId="2CB9ECC3" w14:textId="06D5AA66" w:rsidR="00263EDC" w:rsidRPr="00D23D45" w:rsidRDefault="00263EDC" w:rsidP="004D2054">
      <w:pPr>
        <w:pStyle w:val="ListParagraph"/>
        <w:numPr>
          <w:ilvl w:val="2"/>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It is my expectation that this </w:t>
      </w:r>
      <w:r w:rsidR="00A53834">
        <w:rPr>
          <w:rFonts w:asciiTheme="majorHAnsi" w:eastAsia="Calibri" w:hAnsiTheme="majorHAnsi" w:cstheme="majorHAnsi"/>
          <w:bCs/>
          <w:iCs/>
          <w:sz w:val="24"/>
          <w:szCs w:val="24"/>
          <w:lang w:eastAsia="en-US"/>
        </w:rPr>
        <w:t>analysis</w:t>
      </w:r>
      <w:r>
        <w:rPr>
          <w:rFonts w:asciiTheme="majorHAnsi" w:eastAsia="Calibri" w:hAnsiTheme="majorHAnsi" w:cstheme="majorHAnsi"/>
          <w:bCs/>
          <w:iCs/>
          <w:sz w:val="24"/>
          <w:szCs w:val="24"/>
          <w:lang w:eastAsia="en-US"/>
        </w:rPr>
        <w:t xml:space="preserve"> will </w:t>
      </w:r>
      <w:r w:rsidR="00A53834">
        <w:rPr>
          <w:rFonts w:asciiTheme="majorHAnsi" w:eastAsia="Calibri" w:hAnsiTheme="majorHAnsi" w:cstheme="majorHAnsi"/>
          <w:bCs/>
          <w:iCs/>
          <w:sz w:val="24"/>
          <w:szCs w:val="24"/>
          <w:lang w:eastAsia="en-US"/>
        </w:rPr>
        <w:t xml:space="preserve">result in a </w:t>
      </w:r>
      <w:r w:rsidR="00A53834" w:rsidRPr="00A53834">
        <w:rPr>
          <w:rFonts w:asciiTheme="majorHAnsi" w:eastAsia="Calibri" w:hAnsiTheme="majorHAnsi" w:cstheme="majorHAnsi"/>
          <w:b/>
          <w:iCs/>
          <w:sz w:val="24"/>
          <w:szCs w:val="24"/>
          <w:lang w:eastAsia="en-US"/>
        </w:rPr>
        <w:t>low mean squared error (MSE) and a high r2 score</w:t>
      </w:r>
      <w:r w:rsidR="00A53834">
        <w:rPr>
          <w:rFonts w:asciiTheme="majorHAnsi" w:eastAsia="Calibri" w:hAnsiTheme="majorHAnsi" w:cstheme="majorHAnsi"/>
          <w:bCs/>
          <w:iCs/>
          <w:sz w:val="24"/>
          <w:szCs w:val="24"/>
          <w:lang w:eastAsia="en-US"/>
        </w:rPr>
        <w:t xml:space="preserve">, </w:t>
      </w:r>
      <w:proofErr w:type="gramStart"/>
      <w:r w:rsidR="00A53834">
        <w:rPr>
          <w:rFonts w:asciiTheme="majorHAnsi" w:eastAsia="Calibri" w:hAnsiTheme="majorHAnsi" w:cstheme="majorHAnsi"/>
          <w:bCs/>
          <w:iCs/>
          <w:sz w:val="24"/>
          <w:szCs w:val="24"/>
          <w:lang w:eastAsia="en-US"/>
        </w:rPr>
        <w:t>due to the fact that</w:t>
      </w:r>
      <w:proofErr w:type="gramEnd"/>
      <w:r w:rsidR="00A53834">
        <w:rPr>
          <w:rFonts w:asciiTheme="majorHAnsi" w:eastAsia="Calibri" w:hAnsiTheme="majorHAnsi" w:cstheme="majorHAnsi"/>
          <w:bCs/>
          <w:iCs/>
          <w:sz w:val="24"/>
          <w:szCs w:val="24"/>
          <w:lang w:eastAsia="en-US"/>
        </w:rPr>
        <w:t xml:space="preserve"> we’ve evaluated these variables in the past.</w:t>
      </w:r>
      <w:r w:rsidR="0044581E">
        <w:rPr>
          <w:rFonts w:asciiTheme="majorHAnsi" w:eastAsia="Calibri" w:hAnsiTheme="majorHAnsi" w:cstheme="majorHAnsi"/>
          <w:b/>
          <w:iCs/>
          <w:sz w:val="24"/>
          <w:szCs w:val="24"/>
          <w:lang w:eastAsia="en-US"/>
        </w:rPr>
        <w:t xml:space="preserve"> </w:t>
      </w:r>
      <w:r w:rsidR="0044581E" w:rsidRPr="00D23D45">
        <w:rPr>
          <w:rFonts w:asciiTheme="majorHAnsi" w:eastAsia="Calibri" w:hAnsiTheme="majorHAnsi" w:cstheme="majorHAnsi"/>
          <w:bCs/>
          <w:iCs/>
          <w:sz w:val="24"/>
          <w:szCs w:val="24"/>
          <w:lang w:eastAsia="en-US"/>
        </w:rPr>
        <w:t xml:space="preserve">My goal for this task is to glean insights as to which variables have value in </w:t>
      </w:r>
      <w:r w:rsidR="00A713CE">
        <w:rPr>
          <w:rFonts w:asciiTheme="majorHAnsi" w:eastAsia="Calibri" w:hAnsiTheme="majorHAnsi" w:cstheme="majorHAnsi"/>
          <w:bCs/>
          <w:iCs/>
          <w:sz w:val="24"/>
          <w:szCs w:val="24"/>
          <w:lang w:eastAsia="en-US"/>
        </w:rPr>
        <w:t>my continued assessment of the medical data</w:t>
      </w:r>
      <w:r w:rsidR="0044581E" w:rsidRPr="00D23D45">
        <w:rPr>
          <w:rFonts w:asciiTheme="majorHAnsi" w:eastAsia="Calibri" w:hAnsiTheme="majorHAnsi" w:cstheme="majorHAnsi"/>
          <w:bCs/>
          <w:iCs/>
          <w:sz w:val="24"/>
          <w:szCs w:val="24"/>
          <w:lang w:eastAsia="en-US"/>
        </w:rPr>
        <w:t>.</w:t>
      </w:r>
      <w:r w:rsidR="00D23D45" w:rsidRPr="00D23D45">
        <w:rPr>
          <w:rFonts w:asciiTheme="majorHAnsi" w:eastAsia="Calibri" w:hAnsiTheme="majorHAnsi" w:cstheme="majorHAnsi"/>
          <w:bCs/>
          <w:iCs/>
          <w:sz w:val="24"/>
          <w:szCs w:val="24"/>
          <w:lang w:eastAsia="en-US"/>
        </w:rPr>
        <w:t xml:space="preserve"> </w:t>
      </w:r>
      <w:r w:rsidR="00A713CE">
        <w:rPr>
          <w:rFonts w:asciiTheme="majorHAnsi" w:eastAsia="Calibri" w:hAnsiTheme="majorHAnsi" w:cstheme="majorHAnsi"/>
          <w:bCs/>
          <w:iCs/>
          <w:sz w:val="24"/>
          <w:szCs w:val="24"/>
          <w:lang w:eastAsia="en-US"/>
        </w:rPr>
        <w:t>Ridge regression is a good method to use for this analysis because of the multicollinearity of the data</w:t>
      </w:r>
      <w:r w:rsidRPr="00D23D45">
        <w:rPr>
          <w:rFonts w:asciiTheme="majorHAnsi" w:eastAsia="Calibri" w:hAnsiTheme="majorHAnsi" w:cstheme="majorHAnsi"/>
          <w:bCs/>
          <w:iCs/>
          <w:sz w:val="24"/>
          <w:szCs w:val="24"/>
          <w:lang w:eastAsia="en-US"/>
        </w:rPr>
        <w:t>.</w:t>
      </w:r>
    </w:p>
    <w:p w14:paraId="14CE2599" w14:textId="294EE900" w:rsidR="008B520D" w:rsidRDefault="004B4180" w:rsidP="008B520D">
      <w:pPr>
        <w:pStyle w:val="ListParagraph"/>
        <w:numPr>
          <w:ilvl w:val="0"/>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Ridge Regression</w:t>
      </w:r>
      <w:r w:rsidR="00263EDC">
        <w:rPr>
          <w:rFonts w:asciiTheme="majorHAnsi" w:eastAsia="Calibri" w:hAnsiTheme="majorHAnsi" w:cstheme="majorHAnsi"/>
          <w:bCs/>
          <w:iCs/>
          <w:sz w:val="24"/>
          <w:szCs w:val="24"/>
          <w:lang w:eastAsia="en-US"/>
        </w:rPr>
        <w:t xml:space="preserve"> assumption summary</w:t>
      </w:r>
      <w:r w:rsidR="00DC306E">
        <w:rPr>
          <w:rFonts w:asciiTheme="majorHAnsi" w:eastAsia="Calibri" w:hAnsiTheme="majorHAnsi" w:cstheme="majorHAnsi"/>
          <w:bCs/>
          <w:iCs/>
          <w:sz w:val="24"/>
          <w:szCs w:val="24"/>
          <w:lang w:eastAsia="en-US"/>
        </w:rPr>
        <w:t xml:space="preserve"> </w:t>
      </w:r>
      <w:r w:rsidR="00DC306E" w:rsidRPr="00DC306E">
        <w:rPr>
          <w:rFonts w:asciiTheme="majorHAnsi" w:eastAsia="Calibri" w:hAnsiTheme="majorHAnsi" w:cstheme="majorHAnsi"/>
          <w:bCs/>
          <w:i/>
          <w:sz w:val="24"/>
          <w:szCs w:val="24"/>
          <w:lang w:eastAsia="en-US"/>
        </w:rPr>
        <w:t>(Great Learning Team, 2022b)</w:t>
      </w:r>
      <w:r w:rsidR="00AF322C" w:rsidRPr="00DC306E">
        <w:rPr>
          <w:rFonts w:asciiTheme="majorHAnsi" w:eastAsia="Calibri" w:hAnsiTheme="majorHAnsi" w:cstheme="majorHAnsi"/>
          <w:bCs/>
          <w:iCs/>
          <w:sz w:val="24"/>
          <w:szCs w:val="24"/>
          <w:lang w:eastAsia="en-US"/>
        </w:rPr>
        <w:t>:</w:t>
      </w:r>
    </w:p>
    <w:p w14:paraId="7C9D3145" w14:textId="70D93E0B" w:rsidR="00774500" w:rsidRDefault="004B4180" w:rsidP="00774500">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Linearity: the assumption that there is a linear relationship between the independent variable and the dependent variable.</w:t>
      </w:r>
    </w:p>
    <w:p w14:paraId="1462DA8C" w14:textId="1018B67E" w:rsidR="004B4180" w:rsidRDefault="004B4180" w:rsidP="00774500">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Constant Variance: the assumption that </w:t>
      </w:r>
      <w:r w:rsidR="00EA3297">
        <w:rPr>
          <w:rFonts w:asciiTheme="majorHAnsi" w:eastAsia="Calibri" w:hAnsiTheme="majorHAnsi" w:cstheme="majorHAnsi"/>
          <w:bCs/>
          <w:iCs/>
          <w:sz w:val="24"/>
          <w:szCs w:val="24"/>
          <w:lang w:eastAsia="en-US"/>
        </w:rPr>
        <w:t>residuals have constant variance on the predictor variables.</w:t>
      </w:r>
    </w:p>
    <w:p w14:paraId="6EC3F6D0" w14:textId="61DE7CB8" w:rsidR="004B4180" w:rsidRPr="00774500" w:rsidRDefault="004B4180" w:rsidP="00774500">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Independence:</w:t>
      </w:r>
      <w:r w:rsidR="00EA3297">
        <w:rPr>
          <w:rFonts w:asciiTheme="majorHAnsi" w:eastAsia="Calibri" w:hAnsiTheme="majorHAnsi" w:cstheme="majorHAnsi"/>
          <w:bCs/>
          <w:iCs/>
          <w:sz w:val="24"/>
          <w:szCs w:val="24"/>
          <w:lang w:eastAsia="en-US"/>
        </w:rPr>
        <w:t xml:space="preserve"> there is no relation between the residuals and the variable itself.</w:t>
      </w:r>
    </w:p>
    <w:p w14:paraId="442617D8" w14:textId="77777777" w:rsidR="00774500" w:rsidRDefault="00774500" w:rsidP="00B12E85">
      <w:pPr>
        <w:pStyle w:val="ListParagraph"/>
        <w:numPr>
          <w:ilvl w:val="0"/>
          <w:numId w:val="17"/>
        </w:numPr>
        <w:tabs>
          <w:tab w:val="left" w:pos="360"/>
        </w:tabs>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Packages and libraries:</w:t>
      </w:r>
    </w:p>
    <w:p w14:paraId="6DC10DA1" w14:textId="21B1B40C" w:rsidR="00AF322C" w:rsidRPr="00774500" w:rsidRDefault="00A17E83" w:rsidP="00B12E85">
      <w:pPr>
        <w:pStyle w:val="ListParagraph"/>
        <w:numPr>
          <w:ilvl w:val="1"/>
          <w:numId w:val="17"/>
        </w:numPr>
        <w:tabs>
          <w:tab w:val="left" w:pos="360"/>
        </w:tabs>
        <w:spacing w:line="240" w:lineRule="auto"/>
        <w:rPr>
          <w:rFonts w:asciiTheme="majorHAnsi" w:eastAsia="Calibri" w:hAnsiTheme="majorHAnsi" w:cstheme="majorHAnsi"/>
          <w:bCs/>
          <w:iCs/>
          <w:sz w:val="24"/>
          <w:szCs w:val="24"/>
          <w:lang w:eastAsia="en-US"/>
        </w:rPr>
      </w:pPr>
      <w:r w:rsidRPr="00774500">
        <w:rPr>
          <w:rFonts w:asciiTheme="majorHAnsi" w:eastAsia="Calibri" w:hAnsiTheme="majorHAnsi" w:cstheme="majorHAnsi"/>
          <w:bCs/>
          <w:iCs/>
          <w:sz w:val="24"/>
          <w:szCs w:val="24"/>
          <w:lang w:eastAsia="en-US"/>
        </w:rPr>
        <w:t xml:space="preserve">I’ve opted to use Python for my analysis as this is the </w:t>
      </w:r>
      <w:r w:rsidR="00CE01B4" w:rsidRPr="00774500">
        <w:rPr>
          <w:rFonts w:asciiTheme="majorHAnsi" w:eastAsia="Calibri" w:hAnsiTheme="majorHAnsi" w:cstheme="majorHAnsi"/>
          <w:bCs/>
          <w:iCs/>
          <w:sz w:val="24"/>
          <w:szCs w:val="24"/>
          <w:lang w:eastAsia="en-US"/>
        </w:rPr>
        <w:t>language,</w:t>
      </w:r>
      <w:r w:rsidRPr="00774500">
        <w:rPr>
          <w:rFonts w:asciiTheme="majorHAnsi" w:eastAsia="Calibri" w:hAnsiTheme="majorHAnsi" w:cstheme="majorHAnsi"/>
          <w:bCs/>
          <w:iCs/>
          <w:sz w:val="24"/>
          <w:szCs w:val="24"/>
          <w:lang w:eastAsia="en-US"/>
        </w:rPr>
        <w:t xml:space="preserve"> I am most comfortable with. Python offers packages and libraries that make </w:t>
      </w:r>
      <w:r w:rsidR="00E04CA4" w:rsidRPr="00774500">
        <w:rPr>
          <w:rFonts w:asciiTheme="majorHAnsi" w:eastAsia="Calibri" w:hAnsiTheme="majorHAnsi" w:cstheme="majorHAnsi"/>
          <w:bCs/>
          <w:iCs/>
          <w:sz w:val="24"/>
          <w:szCs w:val="24"/>
          <w:lang w:eastAsia="en-US"/>
        </w:rPr>
        <w:t xml:space="preserve">visualizations and analysis easy and straightforward. I </w:t>
      </w:r>
      <w:r w:rsidR="003572C6">
        <w:rPr>
          <w:rFonts w:asciiTheme="majorHAnsi" w:eastAsia="Calibri" w:hAnsiTheme="majorHAnsi" w:cstheme="majorHAnsi"/>
          <w:bCs/>
          <w:iCs/>
          <w:sz w:val="24"/>
          <w:szCs w:val="24"/>
          <w:lang w:eastAsia="en-US"/>
        </w:rPr>
        <w:t>imported</w:t>
      </w:r>
      <w:r w:rsidR="00E04CA4" w:rsidRPr="00774500">
        <w:rPr>
          <w:rFonts w:asciiTheme="majorHAnsi" w:eastAsia="Calibri" w:hAnsiTheme="majorHAnsi" w:cstheme="majorHAnsi"/>
          <w:bCs/>
          <w:iCs/>
          <w:sz w:val="24"/>
          <w:szCs w:val="24"/>
          <w:lang w:eastAsia="en-US"/>
        </w:rPr>
        <w:t xml:space="preserve"> pandas, </w:t>
      </w:r>
      <w:proofErr w:type="spellStart"/>
      <w:r w:rsidR="00774500">
        <w:rPr>
          <w:rFonts w:asciiTheme="majorHAnsi" w:eastAsia="Calibri" w:hAnsiTheme="majorHAnsi" w:cstheme="majorHAnsi"/>
          <w:bCs/>
          <w:iCs/>
          <w:sz w:val="24"/>
          <w:szCs w:val="24"/>
          <w:lang w:eastAsia="en-US"/>
        </w:rPr>
        <w:t>Numpy</w:t>
      </w:r>
      <w:proofErr w:type="spellEnd"/>
      <w:r w:rsidR="00774500">
        <w:rPr>
          <w:rFonts w:asciiTheme="majorHAnsi" w:eastAsia="Calibri" w:hAnsiTheme="majorHAnsi" w:cstheme="majorHAnsi"/>
          <w:bCs/>
          <w:iCs/>
          <w:sz w:val="24"/>
          <w:szCs w:val="24"/>
          <w:lang w:eastAsia="en-US"/>
        </w:rPr>
        <w:t>,</w:t>
      </w:r>
      <w:r w:rsidR="00E04CA4" w:rsidRPr="00774500">
        <w:rPr>
          <w:rFonts w:asciiTheme="majorHAnsi" w:eastAsia="Calibri" w:hAnsiTheme="majorHAnsi" w:cstheme="majorHAnsi"/>
          <w:bCs/>
          <w:iCs/>
          <w:sz w:val="24"/>
          <w:szCs w:val="24"/>
          <w:lang w:eastAsia="en-US"/>
        </w:rPr>
        <w:t xml:space="preserve"> </w:t>
      </w:r>
      <w:r w:rsidR="00774500">
        <w:rPr>
          <w:rFonts w:asciiTheme="majorHAnsi" w:eastAsia="Calibri" w:hAnsiTheme="majorHAnsi" w:cstheme="majorHAnsi"/>
          <w:bCs/>
          <w:iCs/>
          <w:sz w:val="24"/>
          <w:szCs w:val="24"/>
          <w:lang w:eastAsia="en-US"/>
        </w:rPr>
        <w:t>Matplotlib, and Seaborn</w:t>
      </w:r>
      <w:r w:rsidR="00E04CA4" w:rsidRPr="00774500">
        <w:rPr>
          <w:rFonts w:asciiTheme="majorHAnsi" w:eastAsia="Calibri" w:hAnsiTheme="majorHAnsi" w:cstheme="majorHAnsi"/>
          <w:bCs/>
          <w:iCs/>
          <w:sz w:val="24"/>
          <w:szCs w:val="24"/>
          <w:lang w:eastAsia="en-US"/>
        </w:rPr>
        <w:t xml:space="preserve"> in this evaluation,</w:t>
      </w:r>
      <w:r w:rsidR="003572C6">
        <w:rPr>
          <w:rFonts w:asciiTheme="majorHAnsi" w:eastAsia="Calibri" w:hAnsiTheme="majorHAnsi" w:cstheme="majorHAnsi"/>
          <w:bCs/>
          <w:iCs/>
          <w:sz w:val="24"/>
          <w:szCs w:val="24"/>
          <w:lang w:eastAsia="en-US"/>
        </w:rPr>
        <w:t xml:space="preserve"> though the latter two were unnecessary. </w:t>
      </w:r>
      <w:r w:rsidR="00F72CA0" w:rsidRPr="00774500">
        <w:rPr>
          <w:rFonts w:asciiTheme="majorHAnsi" w:eastAsia="Calibri" w:hAnsiTheme="majorHAnsi" w:cstheme="majorHAnsi"/>
          <w:bCs/>
          <w:iCs/>
          <w:sz w:val="24"/>
          <w:szCs w:val="24"/>
          <w:lang w:eastAsia="en-US"/>
        </w:rPr>
        <w:t>I</w:t>
      </w:r>
      <w:r w:rsidR="00774500">
        <w:rPr>
          <w:rFonts w:asciiTheme="majorHAnsi" w:eastAsia="Calibri" w:hAnsiTheme="majorHAnsi" w:cstheme="majorHAnsi"/>
          <w:bCs/>
          <w:iCs/>
          <w:sz w:val="24"/>
          <w:szCs w:val="24"/>
          <w:lang w:eastAsia="en-US"/>
        </w:rPr>
        <w:t>n addition, I</w:t>
      </w:r>
      <w:r w:rsidR="00F72CA0" w:rsidRPr="00774500">
        <w:rPr>
          <w:rFonts w:asciiTheme="majorHAnsi" w:eastAsia="Calibri" w:hAnsiTheme="majorHAnsi" w:cstheme="majorHAnsi"/>
          <w:bCs/>
          <w:iCs/>
          <w:sz w:val="24"/>
          <w:szCs w:val="24"/>
          <w:lang w:eastAsia="en-US"/>
        </w:rPr>
        <w:t xml:space="preserve"> will also be using </w:t>
      </w:r>
      <w:proofErr w:type="spellStart"/>
      <w:r w:rsidR="003572C6">
        <w:rPr>
          <w:rFonts w:asciiTheme="majorHAnsi" w:eastAsia="Calibri" w:hAnsiTheme="majorHAnsi" w:cstheme="majorHAnsi"/>
          <w:bCs/>
          <w:iCs/>
          <w:sz w:val="24"/>
          <w:szCs w:val="24"/>
          <w:lang w:eastAsia="en-US"/>
        </w:rPr>
        <w:t>sklearn</w:t>
      </w:r>
      <w:proofErr w:type="spellEnd"/>
      <w:r w:rsidR="003B3A1A">
        <w:rPr>
          <w:rFonts w:asciiTheme="majorHAnsi" w:eastAsia="Calibri" w:hAnsiTheme="majorHAnsi" w:cstheme="majorHAnsi"/>
          <w:bCs/>
          <w:iCs/>
          <w:sz w:val="24"/>
          <w:szCs w:val="24"/>
          <w:lang w:eastAsia="en-US"/>
        </w:rPr>
        <w:t xml:space="preserve">, for </w:t>
      </w:r>
      <w:proofErr w:type="spellStart"/>
      <w:r w:rsidR="003572C6">
        <w:rPr>
          <w:rFonts w:asciiTheme="majorHAnsi" w:eastAsia="Calibri" w:hAnsiTheme="majorHAnsi" w:cstheme="majorHAnsi"/>
          <w:bCs/>
          <w:iCs/>
          <w:sz w:val="24"/>
          <w:szCs w:val="24"/>
          <w:lang w:eastAsia="en-US"/>
        </w:rPr>
        <w:t>Rodge</w:t>
      </w:r>
      <w:proofErr w:type="spellEnd"/>
      <w:r w:rsidR="003572C6">
        <w:rPr>
          <w:rFonts w:asciiTheme="majorHAnsi" w:eastAsia="Calibri" w:hAnsiTheme="majorHAnsi" w:cstheme="majorHAnsi"/>
          <w:bCs/>
          <w:iCs/>
          <w:sz w:val="24"/>
          <w:szCs w:val="24"/>
          <w:lang w:eastAsia="en-US"/>
        </w:rPr>
        <w:t xml:space="preserve">, r2_score, </w:t>
      </w:r>
      <w:proofErr w:type="spellStart"/>
      <w:r w:rsidR="003572C6">
        <w:rPr>
          <w:rFonts w:asciiTheme="majorHAnsi" w:eastAsia="Calibri" w:hAnsiTheme="majorHAnsi" w:cstheme="majorHAnsi"/>
          <w:bCs/>
          <w:iCs/>
          <w:sz w:val="24"/>
          <w:szCs w:val="24"/>
          <w:lang w:eastAsia="en-US"/>
        </w:rPr>
        <w:t>mean_squared_error</w:t>
      </w:r>
      <w:proofErr w:type="spellEnd"/>
      <w:r w:rsidR="003572C6">
        <w:rPr>
          <w:rFonts w:asciiTheme="majorHAnsi" w:eastAsia="Calibri" w:hAnsiTheme="majorHAnsi" w:cstheme="majorHAnsi"/>
          <w:bCs/>
          <w:iCs/>
          <w:sz w:val="24"/>
          <w:szCs w:val="24"/>
          <w:lang w:eastAsia="en-US"/>
        </w:rPr>
        <w:t xml:space="preserve">, and </w:t>
      </w:r>
      <w:proofErr w:type="spellStart"/>
      <w:r w:rsidR="003572C6">
        <w:rPr>
          <w:rFonts w:asciiTheme="majorHAnsi" w:eastAsia="Calibri" w:hAnsiTheme="majorHAnsi" w:cstheme="majorHAnsi"/>
          <w:bCs/>
          <w:iCs/>
          <w:sz w:val="24"/>
          <w:szCs w:val="24"/>
          <w:lang w:eastAsia="en-US"/>
        </w:rPr>
        <w:lastRenderedPageBreak/>
        <w:t>train_test_split</w:t>
      </w:r>
      <w:proofErr w:type="spellEnd"/>
      <w:r w:rsidR="003B3A1A">
        <w:rPr>
          <w:rFonts w:asciiTheme="majorHAnsi" w:eastAsia="Calibri" w:hAnsiTheme="majorHAnsi" w:cstheme="majorHAnsi"/>
          <w:bCs/>
          <w:iCs/>
          <w:sz w:val="24"/>
          <w:szCs w:val="24"/>
          <w:lang w:eastAsia="en-US"/>
        </w:rPr>
        <w:t xml:space="preserve">. </w:t>
      </w:r>
      <w:r w:rsidR="003572C6">
        <w:rPr>
          <w:rFonts w:asciiTheme="majorHAnsi" w:eastAsia="Calibri" w:hAnsiTheme="majorHAnsi" w:cstheme="majorHAnsi"/>
          <w:bCs/>
          <w:iCs/>
          <w:sz w:val="24"/>
          <w:szCs w:val="24"/>
          <w:lang w:eastAsia="en-US"/>
        </w:rPr>
        <w:t xml:space="preserve">The </w:t>
      </w:r>
      <w:proofErr w:type="spellStart"/>
      <w:r w:rsidR="003572C6">
        <w:rPr>
          <w:rFonts w:asciiTheme="majorHAnsi" w:eastAsia="Calibri" w:hAnsiTheme="majorHAnsi" w:cstheme="majorHAnsi"/>
          <w:bCs/>
          <w:iCs/>
          <w:sz w:val="24"/>
          <w:szCs w:val="24"/>
          <w:lang w:eastAsia="en-US"/>
        </w:rPr>
        <w:t>sklearn</w:t>
      </w:r>
      <w:proofErr w:type="spellEnd"/>
      <w:r w:rsidR="003B3A1A">
        <w:rPr>
          <w:rFonts w:asciiTheme="majorHAnsi" w:eastAsia="Calibri" w:hAnsiTheme="majorHAnsi" w:cstheme="majorHAnsi"/>
          <w:bCs/>
          <w:iCs/>
          <w:sz w:val="24"/>
          <w:szCs w:val="24"/>
          <w:lang w:eastAsia="en-US"/>
        </w:rPr>
        <w:t xml:space="preserve"> package is uniquely suited for predicting and classifying data in measurable models.</w:t>
      </w:r>
    </w:p>
    <w:p w14:paraId="1CDBBBC1" w14:textId="0F768618" w:rsidR="00881062" w:rsidRPr="00955F3B" w:rsidRDefault="005A7865"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C</w:t>
      </w:r>
      <w:r w:rsidR="00881062" w:rsidRPr="00955F3B">
        <w:rPr>
          <w:rFonts w:asciiTheme="majorHAnsi" w:hAnsiTheme="majorHAnsi" w:cstheme="majorHAnsi"/>
          <w:b/>
          <w:bCs/>
          <w:sz w:val="24"/>
          <w:szCs w:val="24"/>
          <w:lang w:eastAsia="en-US"/>
        </w:rPr>
        <w:t xml:space="preserve">. </w:t>
      </w:r>
      <w:bookmarkEnd w:id="1"/>
      <w:r w:rsidR="00862061">
        <w:rPr>
          <w:rFonts w:asciiTheme="majorHAnsi" w:hAnsiTheme="majorHAnsi" w:cstheme="majorHAnsi"/>
          <w:b/>
          <w:bCs/>
          <w:sz w:val="24"/>
          <w:szCs w:val="24"/>
          <w:lang w:eastAsia="en-US"/>
        </w:rPr>
        <w:t>Data Preperation Process</w:t>
      </w:r>
    </w:p>
    <w:bookmarkEnd w:id="2"/>
    <w:p w14:paraId="051992C8" w14:textId="203502D4" w:rsidR="007E0395" w:rsidRPr="0023639A" w:rsidRDefault="00862061" w:rsidP="00862061">
      <w:pPr>
        <w:pStyle w:val="ListParagraph"/>
        <w:numPr>
          <w:ilvl w:val="0"/>
          <w:numId w:val="26"/>
        </w:numPr>
        <w:spacing w:line="240" w:lineRule="auto"/>
        <w:rPr>
          <w:rFonts w:asciiTheme="majorHAnsi" w:eastAsia="Calibri" w:hAnsiTheme="majorHAnsi" w:cstheme="majorHAnsi"/>
          <w:bCs/>
          <w:iCs/>
          <w:sz w:val="24"/>
          <w:szCs w:val="24"/>
          <w:lang w:eastAsia="en-US"/>
        </w:rPr>
      </w:pPr>
      <w:r w:rsidRPr="0023639A">
        <w:rPr>
          <w:rFonts w:asciiTheme="majorHAnsi" w:eastAsia="Calibri" w:hAnsiTheme="majorHAnsi" w:cstheme="majorHAnsi"/>
          <w:bCs/>
          <w:iCs/>
          <w:sz w:val="24"/>
          <w:szCs w:val="24"/>
          <w:lang w:eastAsia="en-US"/>
        </w:rPr>
        <w:t>Data Preparation Goals</w:t>
      </w:r>
      <w:r w:rsidR="00F16F21">
        <w:rPr>
          <w:rFonts w:asciiTheme="majorHAnsi" w:eastAsia="Calibri" w:hAnsiTheme="majorHAnsi" w:cstheme="majorHAnsi"/>
          <w:bCs/>
          <w:iCs/>
          <w:sz w:val="24"/>
          <w:szCs w:val="24"/>
          <w:lang w:eastAsia="en-US"/>
        </w:rPr>
        <w:t xml:space="preserve"> and Manipulations</w:t>
      </w:r>
    </w:p>
    <w:p w14:paraId="7EB86407" w14:textId="77777777" w:rsidR="00CA1ABB" w:rsidRDefault="00CA1ABB" w:rsidP="00862061">
      <w:pPr>
        <w:pStyle w:val="ListParagraph"/>
        <w:numPr>
          <w:ilvl w:val="1"/>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My first data processing goal is to ensure my data is as clean as possible. I do this by first importing my packages and converting the </w:t>
      </w:r>
      <w:proofErr w:type="spellStart"/>
      <w:r>
        <w:rPr>
          <w:rFonts w:asciiTheme="majorHAnsi" w:eastAsia="Calibri" w:hAnsiTheme="majorHAnsi" w:cstheme="majorHAnsi"/>
          <w:bCs/>
          <w:iCs/>
          <w:sz w:val="24"/>
          <w:szCs w:val="24"/>
          <w:lang w:eastAsia="en-US"/>
        </w:rPr>
        <w:t>ReAdmis</w:t>
      </w:r>
      <w:proofErr w:type="spellEnd"/>
      <w:r>
        <w:rPr>
          <w:rFonts w:asciiTheme="majorHAnsi" w:eastAsia="Calibri" w:hAnsiTheme="majorHAnsi" w:cstheme="majorHAnsi"/>
          <w:bCs/>
          <w:iCs/>
          <w:sz w:val="24"/>
          <w:szCs w:val="24"/>
          <w:lang w:eastAsia="en-US"/>
        </w:rPr>
        <w:t xml:space="preserve"> column to numerical values.</w:t>
      </w:r>
    </w:p>
    <w:p w14:paraId="38147640" w14:textId="224FA01E" w:rsidR="008E49A4" w:rsidRDefault="00CA1ABB" w:rsidP="00862061">
      <w:pPr>
        <w:pStyle w:val="ListParagraph"/>
        <w:numPr>
          <w:ilvl w:val="1"/>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I then </w:t>
      </w:r>
      <w:proofErr w:type="gramStart"/>
      <w:r>
        <w:rPr>
          <w:rFonts w:asciiTheme="majorHAnsi" w:eastAsia="Calibri" w:hAnsiTheme="majorHAnsi" w:cstheme="majorHAnsi"/>
          <w:bCs/>
          <w:iCs/>
          <w:sz w:val="24"/>
          <w:szCs w:val="24"/>
          <w:lang w:eastAsia="en-US"/>
        </w:rPr>
        <w:t>dropping</w:t>
      </w:r>
      <w:proofErr w:type="gramEnd"/>
      <w:r>
        <w:rPr>
          <w:rFonts w:asciiTheme="majorHAnsi" w:eastAsia="Calibri" w:hAnsiTheme="majorHAnsi" w:cstheme="majorHAnsi"/>
          <w:bCs/>
          <w:iCs/>
          <w:sz w:val="24"/>
          <w:szCs w:val="24"/>
          <w:lang w:eastAsia="en-US"/>
        </w:rPr>
        <w:t xml:space="preserve"> all columns I will not be working with.</w:t>
      </w:r>
    </w:p>
    <w:p w14:paraId="5B8832E3" w14:textId="25DB7C89" w:rsidR="00CA1ABB" w:rsidRPr="00CA1ABB" w:rsidRDefault="00CA1ABB" w:rsidP="00CA1ABB">
      <w:pPr>
        <w:spacing w:line="240" w:lineRule="auto"/>
        <w:ind w:left="-720"/>
        <w:rPr>
          <w:rFonts w:asciiTheme="majorHAnsi" w:eastAsia="Calibri" w:hAnsiTheme="majorHAnsi" w:cstheme="majorHAnsi"/>
          <w:bCs/>
          <w:iCs/>
          <w:sz w:val="24"/>
          <w:szCs w:val="24"/>
          <w:lang w:eastAsia="en-US"/>
        </w:rPr>
      </w:pPr>
      <w:r>
        <w:rPr>
          <w:noProof/>
        </w:rPr>
        <w:drawing>
          <wp:inline distT="0" distB="0" distL="0" distR="0" wp14:anchorId="7045478B" wp14:editId="737D9031">
            <wp:extent cx="6949440" cy="2644192"/>
            <wp:effectExtent l="0" t="0" r="381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rotWithShape="1">
                    <a:blip r:embed="rId9"/>
                    <a:srcRect l="18722" t="12002" r="16809" b="42926"/>
                    <a:stretch/>
                  </pic:blipFill>
                  <pic:spPr bwMode="auto">
                    <a:xfrm>
                      <a:off x="0" y="0"/>
                      <a:ext cx="6949440" cy="2644192"/>
                    </a:xfrm>
                    <a:prstGeom prst="rect">
                      <a:avLst/>
                    </a:prstGeom>
                    <a:ln>
                      <a:noFill/>
                    </a:ln>
                    <a:extLst>
                      <a:ext uri="{53640926-AAD7-44D8-BBD7-CCE9431645EC}">
                        <a14:shadowObscured xmlns:a14="http://schemas.microsoft.com/office/drawing/2010/main"/>
                      </a:ext>
                    </a:extLst>
                  </pic:spPr>
                </pic:pic>
              </a:graphicData>
            </a:graphic>
          </wp:inline>
        </w:drawing>
      </w:r>
    </w:p>
    <w:p w14:paraId="7F1BD4E8" w14:textId="2CD4418E" w:rsidR="00CA1ABB" w:rsidRDefault="00CA1ABB" w:rsidP="00CA1ABB">
      <w:pPr>
        <w:pStyle w:val="ListParagraph"/>
        <w:numPr>
          <w:ilvl w:val="0"/>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Doing this leaves me with a </w:t>
      </w:r>
      <w:proofErr w:type="spellStart"/>
      <w:r>
        <w:rPr>
          <w:rFonts w:asciiTheme="majorHAnsi" w:eastAsia="Calibri" w:hAnsiTheme="majorHAnsi" w:cstheme="majorHAnsi"/>
          <w:bCs/>
          <w:iCs/>
          <w:sz w:val="24"/>
          <w:szCs w:val="24"/>
          <w:lang w:eastAsia="en-US"/>
        </w:rPr>
        <w:t>dataframe</w:t>
      </w:r>
      <w:proofErr w:type="spellEnd"/>
      <w:r>
        <w:rPr>
          <w:rFonts w:asciiTheme="majorHAnsi" w:eastAsia="Calibri" w:hAnsiTheme="majorHAnsi" w:cstheme="majorHAnsi"/>
          <w:bCs/>
          <w:iCs/>
          <w:sz w:val="24"/>
          <w:szCs w:val="24"/>
          <w:lang w:eastAsia="en-US"/>
        </w:rPr>
        <w:t xml:space="preserve"> with only the following columns, which I run two quick analyses on</w:t>
      </w:r>
      <w:r w:rsidR="00AA0312">
        <w:rPr>
          <w:rFonts w:asciiTheme="majorHAnsi" w:eastAsia="Calibri" w:hAnsiTheme="majorHAnsi" w:cstheme="majorHAnsi"/>
          <w:bCs/>
          <w:iCs/>
          <w:sz w:val="24"/>
          <w:szCs w:val="24"/>
          <w:lang w:eastAsia="en-US"/>
        </w:rPr>
        <w:t xml:space="preserve"> before exporting for submission</w:t>
      </w:r>
      <w:r>
        <w:rPr>
          <w:rFonts w:asciiTheme="majorHAnsi" w:eastAsia="Calibri" w:hAnsiTheme="majorHAnsi" w:cstheme="majorHAnsi"/>
          <w:bCs/>
          <w:iCs/>
          <w:sz w:val="24"/>
          <w:szCs w:val="24"/>
          <w:lang w:eastAsia="en-US"/>
        </w:rPr>
        <w:t>:</w:t>
      </w:r>
    </w:p>
    <w:p w14:paraId="22BC1183" w14:textId="03FEA268" w:rsidR="008E49A4" w:rsidRDefault="00CA1ABB" w:rsidP="008E49A4">
      <w:pPr>
        <w:pStyle w:val="ListParagraph"/>
        <w:numPr>
          <w:ilvl w:val="2"/>
          <w:numId w:val="26"/>
        </w:numPr>
        <w:spacing w:line="240" w:lineRule="auto"/>
        <w:rPr>
          <w:rFonts w:asciiTheme="majorHAnsi" w:eastAsia="Calibri" w:hAnsiTheme="majorHAnsi" w:cstheme="majorHAnsi"/>
          <w:bCs/>
          <w:iCs/>
          <w:sz w:val="24"/>
          <w:szCs w:val="24"/>
          <w:lang w:eastAsia="en-US"/>
        </w:rPr>
      </w:pPr>
      <w:proofErr w:type="spellStart"/>
      <w:r>
        <w:rPr>
          <w:rFonts w:asciiTheme="majorHAnsi" w:eastAsia="Calibri" w:hAnsiTheme="majorHAnsi" w:cstheme="majorHAnsi"/>
          <w:bCs/>
          <w:iCs/>
          <w:sz w:val="24"/>
          <w:szCs w:val="24"/>
          <w:lang w:eastAsia="en-US"/>
        </w:rPr>
        <w:t>ReAdmis</w:t>
      </w:r>
      <w:proofErr w:type="spellEnd"/>
      <w:r>
        <w:rPr>
          <w:rFonts w:asciiTheme="majorHAnsi" w:eastAsia="Calibri" w:hAnsiTheme="majorHAnsi" w:cstheme="majorHAnsi"/>
          <w:bCs/>
          <w:iCs/>
          <w:sz w:val="24"/>
          <w:szCs w:val="24"/>
          <w:lang w:eastAsia="en-US"/>
        </w:rPr>
        <w:t>, my categorical primary variable.</w:t>
      </w:r>
    </w:p>
    <w:p w14:paraId="0A3DB1F9" w14:textId="4EE511F9" w:rsidR="008E49A4" w:rsidRDefault="00CA1ABB" w:rsidP="008E49A4">
      <w:pPr>
        <w:pStyle w:val="ListParagraph"/>
        <w:numPr>
          <w:ilvl w:val="2"/>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Age, </w:t>
      </w:r>
      <w:proofErr w:type="spellStart"/>
      <w:r>
        <w:rPr>
          <w:rFonts w:asciiTheme="majorHAnsi" w:eastAsia="Calibri" w:hAnsiTheme="majorHAnsi" w:cstheme="majorHAnsi"/>
          <w:bCs/>
          <w:iCs/>
          <w:sz w:val="24"/>
          <w:szCs w:val="24"/>
          <w:lang w:eastAsia="en-US"/>
        </w:rPr>
        <w:t>VitD_levels</w:t>
      </w:r>
      <w:proofErr w:type="spellEnd"/>
      <w:r>
        <w:rPr>
          <w:rFonts w:asciiTheme="majorHAnsi" w:eastAsia="Calibri" w:hAnsiTheme="majorHAnsi" w:cstheme="majorHAnsi"/>
          <w:bCs/>
          <w:iCs/>
          <w:sz w:val="24"/>
          <w:szCs w:val="24"/>
          <w:lang w:eastAsia="en-US"/>
        </w:rPr>
        <w:t xml:space="preserve">, Initial_days, and </w:t>
      </w:r>
      <w:proofErr w:type="spellStart"/>
      <w:r>
        <w:rPr>
          <w:rFonts w:asciiTheme="majorHAnsi" w:eastAsia="Calibri" w:hAnsiTheme="majorHAnsi" w:cstheme="majorHAnsi"/>
          <w:bCs/>
          <w:iCs/>
          <w:sz w:val="24"/>
          <w:szCs w:val="24"/>
          <w:lang w:eastAsia="en-US"/>
        </w:rPr>
        <w:t>TotalCharge</w:t>
      </w:r>
      <w:proofErr w:type="spellEnd"/>
      <w:r>
        <w:rPr>
          <w:rFonts w:asciiTheme="majorHAnsi" w:eastAsia="Calibri" w:hAnsiTheme="majorHAnsi" w:cstheme="majorHAnsi"/>
          <w:bCs/>
          <w:iCs/>
          <w:sz w:val="24"/>
          <w:szCs w:val="24"/>
          <w:lang w:eastAsia="en-US"/>
        </w:rPr>
        <w:t xml:space="preserve"> are all continuous variables.</w:t>
      </w:r>
    </w:p>
    <w:p w14:paraId="44EF4A69" w14:textId="5B28FCE6" w:rsidR="00AA0312" w:rsidRPr="00AA0312" w:rsidRDefault="00AA0312" w:rsidP="00AA0312">
      <w:pPr>
        <w:spacing w:line="240" w:lineRule="auto"/>
        <w:ind w:left="-720"/>
        <w:rPr>
          <w:rFonts w:asciiTheme="majorHAnsi" w:eastAsia="Calibri" w:hAnsiTheme="majorHAnsi" w:cstheme="majorHAnsi"/>
          <w:bCs/>
          <w:iCs/>
          <w:sz w:val="24"/>
          <w:szCs w:val="24"/>
          <w:lang w:eastAsia="en-US"/>
        </w:rPr>
      </w:pPr>
      <w:r>
        <w:rPr>
          <w:noProof/>
        </w:rPr>
        <w:lastRenderedPageBreak/>
        <w:drawing>
          <wp:inline distT="0" distB="0" distL="0" distR="0" wp14:anchorId="4E7AF8D1" wp14:editId="4B7DCE80">
            <wp:extent cx="6949440" cy="5041265"/>
            <wp:effectExtent l="0" t="0" r="3810" b="698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rotWithShape="1">
                    <a:blip r:embed="rId10"/>
                    <a:srcRect l="16836" t="16537" r="29747" b="12259"/>
                    <a:stretch/>
                  </pic:blipFill>
                  <pic:spPr bwMode="auto">
                    <a:xfrm>
                      <a:off x="0" y="0"/>
                      <a:ext cx="6949440" cy="5041265"/>
                    </a:xfrm>
                    <a:prstGeom prst="rect">
                      <a:avLst/>
                    </a:prstGeom>
                    <a:ln>
                      <a:noFill/>
                    </a:ln>
                    <a:extLst>
                      <a:ext uri="{53640926-AAD7-44D8-BBD7-CCE9431645EC}">
                        <a14:shadowObscured xmlns:a14="http://schemas.microsoft.com/office/drawing/2010/main"/>
                      </a:ext>
                    </a:extLst>
                  </pic:spPr>
                </pic:pic>
              </a:graphicData>
            </a:graphic>
          </wp:inline>
        </w:drawing>
      </w:r>
    </w:p>
    <w:p w14:paraId="6A023051" w14:textId="79D8E34B" w:rsidR="00AA0312" w:rsidRDefault="00AA0312" w:rsidP="00AA0312">
      <w:pPr>
        <w:pStyle w:val="ListParagraph"/>
        <w:numPr>
          <w:ilvl w:val="0"/>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Data and steps have been provided via screenshots.</w:t>
      </w:r>
    </w:p>
    <w:p w14:paraId="1094A94A" w14:textId="7AF2C7BA" w:rsidR="00AA0312" w:rsidRDefault="00AA0312" w:rsidP="00AA0312">
      <w:pPr>
        <w:pStyle w:val="ListParagraph"/>
        <w:numPr>
          <w:ilvl w:val="0"/>
          <w:numId w:val="26"/>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Cleaned data set has been attached to this submission.</w:t>
      </w:r>
    </w:p>
    <w:p w14:paraId="6E0A9629" w14:textId="5E8AC780" w:rsidR="006E5BD6" w:rsidRPr="00955F3B" w:rsidRDefault="00D12173"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D</w:t>
      </w:r>
      <w:r w:rsidR="00881062" w:rsidRPr="00955F3B">
        <w:rPr>
          <w:rFonts w:asciiTheme="majorHAnsi" w:hAnsiTheme="majorHAnsi" w:cstheme="majorHAnsi"/>
          <w:b/>
          <w:bCs/>
          <w:sz w:val="24"/>
          <w:szCs w:val="24"/>
          <w:lang w:eastAsia="en-US"/>
        </w:rPr>
        <w:t xml:space="preserve">. </w:t>
      </w:r>
      <w:r w:rsidR="00653355">
        <w:rPr>
          <w:rFonts w:asciiTheme="majorHAnsi" w:hAnsiTheme="majorHAnsi" w:cstheme="majorHAnsi"/>
          <w:b/>
          <w:bCs/>
          <w:sz w:val="24"/>
          <w:szCs w:val="24"/>
          <w:lang w:eastAsia="en-US"/>
        </w:rPr>
        <w:t>ANALYSIS</w:t>
      </w:r>
    </w:p>
    <w:p w14:paraId="4F9CD55C" w14:textId="0E7296E0" w:rsidR="00DE314C" w:rsidRPr="00955F3B" w:rsidRDefault="00AA0312" w:rsidP="004C0F5E">
      <w:pPr>
        <w:pStyle w:val="ListParagraph"/>
        <w:numPr>
          <w:ilvl w:val="0"/>
          <w:numId w:val="23"/>
        </w:numPr>
        <w:rPr>
          <w:rFonts w:asciiTheme="majorHAnsi" w:hAnsiTheme="majorHAnsi" w:cstheme="majorHAnsi"/>
          <w:sz w:val="24"/>
          <w:szCs w:val="24"/>
          <w:lang w:eastAsia="en-US"/>
        </w:rPr>
      </w:pPr>
      <w:r>
        <w:rPr>
          <w:rFonts w:asciiTheme="majorHAnsi" w:eastAsia="Times New Roman" w:hAnsiTheme="majorHAnsi" w:cstheme="majorHAnsi"/>
          <w:sz w:val="24"/>
          <w:szCs w:val="24"/>
          <w:lang w:eastAsia="en-US"/>
        </w:rPr>
        <w:t>Split data and provide files</w:t>
      </w:r>
      <w:r w:rsidR="003E24EB">
        <w:rPr>
          <w:rFonts w:asciiTheme="majorHAnsi" w:eastAsia="Times New Roman" w:hAnsiTheme="majorHAnsi" w:cstheme="majorHAnsi"/>
          <w:sz w:val="24"/>
          <w:szCs w:val="24"/>
          <w:lang w:eastAsia="en-US"/>
        </w:rPr>
        <w:t>:</w:t>
      </w:r>
    </w:p>
    <w:p w14:paraId="3398F240" w14:textId="11F4849E" w:rsidR="00095251" w:rsidRPr="0030002E" w:rsidRDefault="005F0289" w:rsidP="006255E6">
      <w:pPr>
        <w:pStyle w:val="ListParagraph"/>
        <w:numPr>
          <w:ilvl w:val="1"/>
          <w:numId w:val="23"/>
        </w:numPr>
        <w:rPr>
          <w:rFonts w:asciiTheme="majorHAnsi" w:hAnsiTheme="majorHAnsi" w:cstheme="majorHAnsi"/>
          <w:sz w:val="24"/>
          <w:szCs w:val="24"/>
          <w:lang w:eastAsia="en-US"/>
        </w:rPr>
      </w:pPr>
      <w:r w:rsidRPr="0030002E">
        <w:rPr>
          <w:rFonts w:asciiTheme="majorHAnsi" w:hAnsiTheme="majorHAnsi" w:cstheme="majorHAnsi"/>
          <w:sz w:val="24"/>
          <w:szCs w:val="24"/>
          <w:lang w:eastAsia="en-US"/>
        </w:rPr>
        <w:t>I first</w:t>
      </w:r>
      <w:r w:rsidR="0030002E">
        <w:rPr>
          <w:rFonts w:asciiTheme="majorHAnsi" w:hAnsiTheme="majorHAnsi" w:cstheme="majorHAnsi"/>
          <w:sz w:val="24"/>
          <w:szCs w:val="24"/>
          <w:lang w:eastAsia="en-US"/>
        </w:rPr>
        <w:t xml:space="preserve"> </w:t>
      </w:r>
      <w:r w:rsidRPr="0030002E">
        <w:rPr>
          <w:rFonts w:asciiTheme="majorHAnsi" w:hAnsiTheme="majorHAnsi" w:cstheme="majorHAnsi"/>
          <w:sz w:val="24"/>
          <w:szCs w:val="24"/>
          <w:lang w:eastAsia="en-US"/>
        </w:rPr>
        <w:t xml:space="preserve">created the X and y values by removing and creating exclusive frames with </w:t>
      </w:r>
      <w:proofErr w:type="spellStart"/>
      <w:r w:rsidRPr="0030002E">
        <w:rPr>
          <w:rFonts w:asciiTheme="majorHAnsi" w:hAnsiTheme="majorHAnsi" w:cstheme="majorHAnsi"/>
          <w:sz w:val="24"/>
          <w:szCs w:val="24"/>
          <w:lang w:eastAsia="en-US"/>
        </w:rPr>
        <w:t>ReAdmis</w:t>
      </w:r>
      <w:proofErr w:type="spellEnd"/>
      <w:r w:rsidR="006F217D" w:rsidRPr="0030002E">
        <w:rPr>
          <w:rFonts w:asciiTheme="majorHAnsi" w:hAnsiTheme="majorHAnsi" w:cstheme="majorHAnsi"/>
          <w:sz w:val="24"/>
          <w:szCs w:val="24"/>
          <w:lang w:eastAsia="en-US"/>
        </w:rPr>
        <w:t>.</w:t>
      </w:r>
    </w:p>
    <w:p w14:paraId="2456F13B" w14:textId="36712FD0" w:rsidR="005F0289" w:rsidRDefault="005F0289" w:rsidP="00675ADC">
      <w:pPr>
        <w:ind w:left="-720"/>
        <w:rPr>
          <w:rFonts w:asciiTheme="majorHAnsi" w:hAnsiTheme="majorHAnsi" w:cstheme="majorHAnsi"/>
          <w:noProof/>
          <w:sz w:val="24"/>
          <w:szCs w:val="24"/>
          <w:lang w:eastAsia="en-US"/>
        </w:rPr>
      </w:pPr>
      <w:r>
        <w:rPr>
          <w:noProof/>
        </w:rPr>
        <w:lastRenderedPageBreak/>
        <w:drawing>
          <wp:inline distT="0" distB="0" distL="0" distR="0" wp14:anchorId="7A08FCD5" wp14:editId="26DB476E">
            <wp:extent cx="6949440" cy="1644375"/>
            <wp:effectExtent l="0" t="0" r="381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rotWithShape="1">
                    <a:blip r:embed="rId11"/>
                    <a:srcRect l="16507" t="42731" r="59111" b="47344"/>
                    <a:stretch/>
                  </pic:blipFill>
                  <pic:spPr bwMode="auto">
                    <a:xfrm>
                      <a:off x="0" y="0"/>
                      <a:ext cx="6949440" cy="1644375"/>
                    </a:xfrm>
                    <a:prstGeom prst="rect">
                      <a:avLst/>
                    </a:prstGeom>
                    <a:ln>
                      <a:noFill/>
                    </a:ln>
                    <a:extLst>
                      <a:ext uri="{53640926-AAD7-44D8-BBD7-CCE9431645EC}">
                        <a14:shadowObscured xmlns:a14="http://schemas.microsoft.com/office/drawing/2010/main"/>
                      </a:ext>
                    </a:extLst>
                  </pic:spPr>
                </pic:pic>
              </a:graphicData>
            </a:graphic>
          </wp:inline>
        </w:drawing>
      </w:r>
    </w:p>
    <w:p w14:paraId="1FE7955F" w14:textId="59A31D12" w:rsidR="005F0289" w:rsidRDefault="005F0289" w:rsidP="005F0289">
      <w:pPr>
        <w:pStyle w:val="ListParagraph"/>
        <w:numPr>
          <w:ilvl w:val="1"/>
          <w:numId w:val="26"/>
        </w:numPr>
        <w:rPr>
          <w:rFonts w:asciiTheme="majorHAnsi" w:hAnsiTheme="majorHAnsi" w:cstheme="majorHAnsi"/>
          <w:noProof/>
          <w:sz w:val="24"/>
          <w:szCs w:val="24"/>
          <w:lang w:eastAsia="en-US"/>
        </w:rPr>
      </w:pPr>
      <w:r>
        <w:rPr>
          <w:rFonts w:asciiTheme="majorHAnsi" w:hAnsiTheme="majorHAnsi" w:cstheme="majorHAnsi"/>
          <w:noProof/>
          <w:sz w:val="24"/>
          <w:szCs w:val="24"/>
          <w:lang w:eastAsia="en-US"/>
        </w:rPr>
        <w:t>Next, I created a training and test set of the data using a 3:7 ratio for test and training respectively. I also set a seed value so I could replicate this model.</w:t>
      </w:r>
    </w:p>
    <w:p w14:paraId="3F66642A" w14:textId="4771D62E" w:rsidR="005F0289" w:rsidRPr="005F0289" w:rsidRDefault="005F0289" w:rsidP="005F0289">
      <w:pPr>
        <w:ind w:left="-720"/>
        <w:rPr>
          <w:rFonts w:asciiTheme="majorHAnsi" w:hAnsiTheme="majorHAnsi" w:cstheme="majorHAnsi"/>
          <w:noProof/>
          <w:sz w:val="24"/>
          <w:szCs w:val="24"/>
          <w:lang w:eastAsia="en-US"/>
        </w:rPr>
      </w:pPr>
      <w:r>
        <w:rPr>
          <w:noProof/>
        </w:rPr>
        <w:drawing>
          <wp:inline distT="0" distB="0" distL="0" distR="0" wp14:anchorId="75328C0F" wp14:editId="5F8E020D">
            <wp:extent cx="6949440" cy="692376"/>
            <wp:effectExtent l="0" t="0" r="381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12"/>
                    <a:srcRect l="16827" t="52656" r="31701" b="38522"/>
                    <a:stretch/>
                  </pic:blipFill>
                  <pic:spPr bwMode="auto">
                    <a:xfrm>
                      <a:off x="0" y="0"/>
                      <a:ext cx="6949440" cy="692376"/>
                    </a:xfrm>
                    <a:prstGeom prst="rect">
                      <a:avLst/>
                    </a:prstGeom>
                    <a:ln>
                      <a:noFill/>
                    </a:ln>
                    <a:extLst>
                      <a:ext uri="{53640926-AAD7-44D8-BBD7-CCE9431645EC}">
                        <a14:shadowObscured xmlns:a14="http://schemas.microsoft.com/office/drawing/2010/main"/>
                      </a:ext>
                    </a:extLst>
                  </pic:spPr>
                </pic:pic>
              </a:graphicData>
            </a:graphic>
          </wp:inline>
        </w:drawing>
      </w:r>
    </w:p>
    <w:p w14:paraId="57D12B7E" w14:textId="22948734" w:rsidR="005F0289" w:rsidRDefault="005F0289" w:rsidP="005F0289">
      <w:pPr>
        <w:pStyle w:val="ListParagraph"/>
        <w:numPr>
          <w:ilvl w:val="1"/>
          <w:numId w:val="26"/>
        </w:numPr>
        <w:rPr>
          <w:rFonts w:asciiTheme="majorHAnsi" w:hAnsiTheme="majorHAnsi" w:cstheme="majorHAnsi"/>
          <w:noProof/>
          <w:sz w:val="24"/>
          <w:szCs w:val="24"/>
          <w:lang w:eastAsia="en-US"/>
        </w:rPr>
      </w:pPr>
      <w:r>
        <w:rPr>
          <w:rFonts w:asciiTheme="majorHAnsi" w:hAnsiTheme="majorHAnsi" w:cstheme="majorHAnsi"/>
          <w:noProof/>
          <w:sz w:val="24"/>
          <w:szCs w:val="24"/>
          <w:lang w:eastAsia="en-US"/>
        </w:rPr>
        <w:t xml:space="preserve"> </w:t>
      </w:r>
      <w:r w:rsidR="0054778B">
        <w:rPr>
          <w:rFonts w:asciiTheme="majorHAnsi" w:hAnsiTheme="majorHAnsi" w:cstheme="majorHAnsi"/>
          <w:noProof/>
          <w:sz w:val="24"/>
          <w:szCs w:val="24"/>
          <w:lang w:eastAsia="en-US"/>
        </w:rPr>
        <w:t>I exported the files, per the assignment.</w:t>
      </w:r>
    </w:p>
    <w:p w14:paraId="37138FF6" w14:textId="5425715D" w:rsidR="0054778B" w:rsidRPr="0054778B" w:rsidRDefault="0030002E" w:rsidP="0054778B">
      <w:pPr>
        <w:ind w:left="-720"/>
        <w:rPr>
          <w:rFonts w:asciiTheme="majorHAnsi" w:hAnsiTheme="majorHAnsi" w:cstheme="majorHAnsi"/>
          <w:noProof/>
          <w:sz w:val="24"/>
          <w:szCs w:val="24"/>
          <w:lang w:eastAsia="en-US"/>
        </w:rPr>
      </w:pPr>
      <w:r>
        <w:rPr>
          <w:noProof/>
        </w:rPr>
        <w:drawing>
          <wp:inline distT="0" distB="0" distL="0" distR="0" wp14:anchorId="49A4AF78" wp14:editId="3783BE39">
            <wp:extent cx="6949440" cy="1024541"/>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126" t="49359" r="29746" b="36250"/>
                    <a:stretch/>
                  </pic:blipFill>
                  <pic:spPr bwMode="auto">
                    <a:xfrm>
                      <a:off x="0" y="0"/>
                      <a:ext cx="6949440" cy="1024541"/>
                    </a:xfrm>
                    <a:prstGeom prst="rect">
                      <a:avLst/>
                    </a:prstGeom>
                    <a:ln>
                      <a:noFill/>
                    </a:ln>
                    <a:extLst>
                      <a:ext uri="{53640926-AAD7-44D8-BBD7-CCE9431645EC}">
                        <a14:shadowObscured xmlns:a14="http://schemas.microsoft.com/office/drawing/2010/main"/>
                      </a:ext>
                    </a:extLst>
                  </pic:spPr>
                </pic:pic>
              </a:graphicData>
            </a:graphic>
          </wp:inline>
        </w:drawing>
      </w:r>
    </w:p>
    <w:p w14:paraId="510BB0A9" w14:textId="1F79305D" w:rsidR="0054778B" w:rsidRDefault="00844091" w:rsidP="0030002E">
      <w:pPr>
        <w:pStyle w:val="ListParagraph"/>
        <w:numPr>
          <w:ilvl w:val="0"/>
          <w:numId w:val="39"/>
        </w:numPr>
        <w:rPr>
          <w:rFonts w:asciiTheme="majorHAnsi" w:hAnsiTheme="majorHAnsi" w:cstheme="majorHAnsi"/>
          <w:noProof/>
          <w:sz w:val="24"/>
          <w:szCs w:val="24"/>
          <w:lang w:eastAsia="en-US"/>
        </w:rPr>
      </w:pPr>
      <w:r>
        <w:rPr>
          <w:rFonts w:asciiTheme="majorHAnsi" w:hAnsiTheme="majorHAnsi" w:cstheme="majorHAnsi"/>
          <w:noProof/>
          <w:sz w:val="24"/>
          <w:szCs w:val="24"/>
          <w:lang w:eastAsia="en-US"/>
        </w:rPr>
        <w:t>I used the Ridge() class and set the lambda (alpha) argument to .01 for a 1% penalty. I then defined the model evaluation with .fit() and .predict() just as we’ve done in the past.</w:t>
      </w:r>
      <w:r>
        <w:rPr>
          <w:rFonts w:asciiTheme="majorHAnsi" w:hAnsiTheme="majorHAnsi" w:cstheme="majorHAnsi"/>
          <w:noProof/>
          <w:sz w:val="24"/>
          <w:szCs w:val="24"/>
          <w:lang w:eastAsia="en-US"/>
        </w:rPr>
        <w:br/>
        <w:t xml:space="preserve">Finally, I printed the </w:t>
      </w:r>
      <w:r w:rsidRPr="00844091">
        <w:rPr>
          <w:rFonts w:asciiTheme="majorHAnsi" w:hAnsiTheme="majorHAnsi" w:cstheme="majorHAnsi"/>
          <w:noProof/>
          <w:sz w:val="24"/>
          <w:szCs w:val="24"/>
          <w:lang w:eastAsia="en-US"/>
        </w:rPr>
        <w:t>mean square error (MSE)</w:t>
      </w:r>
      <w:r>
        <w:rPr>
          <w:rFonts w:asciiTheme="majorHAnsi" w:hAnsiTheme="majorHAnsi" w:cstheme="majorHAnsi"/>
          <w:noProof/>
          <w:sz w:val="24"/>
          <w:szCs w:val="24"/>
          <w:lang w:eastAsia="en-US"/>
        </w:rPr>
        <w:t xml:space="preserve"> and r2 score.</w:t>
      </w:r>
      <w:r w:rsidR="007E0354">
        <w:rPr>
          <w:rFonts w:asciiTheme="majorHAnsi" w:hAnsiTheme="majorHAnsi" w:cstheme="majorHAnsi"/>
          <w:noProof/>
          <w:sz w:val="24"/>
          <w:szCs w:val="24"/>
          <w:lang w:eastAsia="en-US"/>
        </w:rPr>
        <w:t xml:space="preserve"> </w:t>
      </w:r>
      <w:r w:rsidR="007E0354" w:rsidRPr="00DC306E">
        <w:rPr>
          <w:rFonts w:asciiTheme="majorHAnsi" w:hAnsiTheme="majorHAnsi" w:cstheme="majorHAnsi"/>
          <w:i/>
          <w:iCs/>
          <w:noProof/>
          <w:sz w:val="24"/>
          <w:szCs w:val="24"/>
          <w:lang w:eastAsia="en-US"/>
        </w:rPr>
        <w:t>(Rowe, n.d.)</w:t>
      </w:r>
    </w:p>
    <w:p w14:paraId="13F64A77" w14:textId="4A0AA1F5" w:rsidR="0054778B" w:rsidRPr="0054778B" w:rsidRDefault="0030002E" w:rsidP="0054778B">
      <w:pPr>
        <w:ind w:left="-630"/>
        <w:rPr>
          <w:rFonts w:asciiTheme="majorHAnsi" w:hAnsiTheme="majorHAnsi" w:cstheme="majorHAnsi"/>
          <w:noProof/>
          <w:sz w:val="24"/>
          <w:szCs w:val="24"/>
          <w:lang w:eastAsia="en-US"/>
        </w:rPr>
      </w:pPr>
      <w:r>
        <w:rPr>
          <w:noProof/>
        </w:rPr>
        <w:drawing>
          <wp:inline distT="0" distB="0" distL="0" distR="0" wp14:anchorId="362244FD" wp14:editId="1AB39DA1">
            <wp:extent cx="6949440" cy="2152070"/>
            <wp:effectExtent l="0" t="0" r="3810" b="635"/>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rotWithShape="1">
                    <a:blip r:embed="rId13"/>
                    <a:srcRect l="16839" t="64026" r="29302" b="5327"/>
                    <a:stretch/>
                  </pic:blipFill>
                  <pic:spPr bwMode="auto">
                    <a:xfrm>
                      <a:off x="0" y="0"/>
                      <a:ext cx="6949440" cy="2152070"/>
                    </a:xfrm>
                    <a:prstGeom prst="rect">
                      <a:avLst/>
                    </a:prstGeom>
                    <a:ln>
                      <a:noFill/>
                    </a:ln>
                    <a:extLst>
                      <a:ext uri="{53640926-AAD7-44D8-BBD7-CCE9431645EC}">
                        <a14:shadowObscured xmlns:a14="http://schemas.microsoft.com/office/drawing/2010/main"/>
                      </a:ext>
                    </a:extLst>
                  </pic:spPr>
                </pic:pic>
              </a:graphicData>
            </a:graphic>
          </wp:inline>
        </w:drawing>
      </w:r>
    </w:p>
    <w:p w14:paraId="7736520F" w14:textId="4D3B5E9B" w:rsidR="007818A1" w:rsidRPr="007818A1" w:rsidRDefault="007818A1" w:rsidP="00844091">
      <w:pPr>
        <w:pStyle w:val="ListParagraph"/>
        <w:numPr>
          <w:ilvl w:val="0"/>
          <w:numId w:val="39"/>
        </w:numPr>
        <w:rPr>
          <w:rFonts w:asciiTheme="majorHAnsi" w:hAnsiTheme="majorHAnsi" w:cstheme="majorHAnsi"/>
          <w:noProof/>
          <w:sz w:val="24"/>
          <w:szCs w:val="24"/>
          <w:lang w:eastAsia="en-US"/>
        </w:rPr>
      </w:pPr>
      <w:r>
        <w:rPr>
          <w:rFonts w:asciiTheme="majorHAnsi" w:hAnsiTheme="majorHAnsi" w:cstheme="majorHAnsi"/>
          <w:noProof/>
          <w:sz w:val="24"/>
          <w:szCs w:val="24"/>
          <w:lang w:eastAsia="en-US"/>
        </w:rPr>
        <w:t>All code has been provided with detailed steps</w:t>
      </w:r>
      <w:r w:rsidR="00844091">
        <w:rPr>
          <w:rFonts w:asciiTheme="majorHAnsi" w:hAnsiTheme="majorHAnsi" w:cstheme="majorHAnsi"/>
          <w:noProof/>
          <w:sz w:val="24"/>
          <w:szCs w:val="24"/>
          <w:lang w:eastAsia="en-US"/>
        </w:rPr>
        <w:t xml:space="preserve"> and screenshots</w:t>
      </w:r>
      <w:r>
        <w:rPr>
          <w:rFonts w:asciiTheme="majorHAnsi" w:hAnsiTheme="majorHAnsi" w:cstheme="majorHAnsi"/>
          <w:noProof/>
          <w:sz w:val="24"/>
          <w:szCs w:val="24"/>
          <w:lang w:eastAsia="en-US"/>
        </w:rPr>
        <w:t>.</w:t>
      </w:r>
    </w:p>
    <w:p w14:paraId="6C4FC1FC" w14:textId="3566A54D" w:rsidR="002F45A7" w:rsidRPr="00955F3B" w:rsidRDefault="002F45A7" w:rsidP="002F45A7">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lastRenderedPageBreak/>
        <w:t>E</w:t>
      </w:r>
      <w:r w:rsidRPr="00955F3B">
        <w:rPr>
          <w:rFonts w:asciiTheme="majorHAnsi" w:hAnsiTheme="majorHAnsi" w:cstheme="majorHAnsi"/>
          <w:b/>
          <w:bCs/>
          <w:sz w:val="24"/>
          <w:szCs w:val="24"/>
          <w:lang w:eastAsia="en-US"/>
        </w:rPr>
        <w:t xml:space="preserve">. </w:t>
      </w:r>
      <w:r>
        <w:rPr>
          <w:rFonts w:asciiTheme="majorHAnsi" w:hAnsiTheme="majorHAnsi" w:cstheme="majorHAnsi"/>
          <w:b/>
          <w:bCs/>
          <w:sz w:val="24"/>
          <w:szCs w:val="24"/>
          <w:lang w:eastAsia="en-US"/>
        </w:rPr>
        <w:t xml:space="preserve">Data </w:t>
      </w:r>
      <w:r w:rsidR="00844091">
        <w:rPr>
          <w:rFonts w:asciiTheme="majorHAnsi" w:hAnsiTheme="majorHAnsi" w:cstheme="majorHAnsi"/>
          <w:b/>
          <w:bCs/>
          <w:sz w:val="24"/>
          <w:szCs w:val="24"/>
          <w:lang w:eastAsia="en-US"/>
        </w:rPr>
        <w:t>SUMMARY AND IMPLICATIONS</w:t>
      </w:r>
    </w:p>
    <w:p w14:paraId="70CA817B" w14:textId="0E0ECC51" w:rsidR="002F45A7" w:rsidRDefault="002F45A7" w:rsidP="002F45A7">
      <w:pPr>
        <w:pStyle w:val="ListParagraph"/>
        <w:numPr>
          <w:ilvl w:val="0"/>
          <w:numId w:val="35"/>
        </w:numPr>
        <w:rPr>
          <w:rFonts w:asciiTheme="majorHAnsi" w:hAnsiTheme="majorHAnsi" w:cstheme="majorHAnsi"/>
          <w:sz w:val="24"/>
          <w:szCs w:val="24"/>
          <w:lang w:eastAsia="en-US"/>
        </w:rPr>
      </w:pPr>
      <w:r>
        <w:rPr>
          <w:rFonts w:asciiTheme="majorHAnsi" w:hAnsiTheme="majorHAnsi" w:cstheme="majorHAnsi"/>
          <w:sz w:val="24"/>
          <w:szCs w:val="24"/>
          <w:lang w:eastAsia="en-US"/>
        </w:rPr>
        <w:t xml:space="preserve">Explaining </w:t>
      </w:r>
      <w:r w:rsidR="007818A1">
        <w:rPr>
          <w:rFonts w:asciiTheme="majorHAnsi" w:hAnsiTheme="majorHAnsi" w:cstheme="majorHAnsi"/>
          <w:sz w:val="24"/>
          <w:szCs w:val="24"/>
          <w:lang w:eastAsia="en-US"/>
        </w:rPr>
        <w:t xml:space="preserve">the accuracy and </w:t>
      </w:r>
      <w:r w:rsidR="00607AE7" w:rsidRPr="00607AE7">
        <w:rPr>
          <w:rFonts w:asciiTheme="majorHAnsi" w:hAnsiTheme="majorHAnsi" w:cstheme="majorHAnsi"/>
          <w:sz w:val="24"/>
          <w:szCs w:val="24"/>
          <w:lang w:eastAsia="en-US"/>
        </w:rPr>
        <w:t>mean square error (MSE)</w:t>
      </w:r>
      <w:r w:rsidR="007818A1">
        <w:rPr>
          <w:rFonts w:asciiTheme="majorHAnsi" w:hAnsiTheme="majorHAnsi" w:cstheme="majorHAnsi"/>
          <w:sz w:val="24"/>
          <w:szCs w:val="24"/>
          <w:lang w:eastAsia="en-US"/>
        </w:rPr>
        <w:t xml:space="preserve"> of the model:</w:t>
      </w:r>
    </w:p>
    <w:p w14:paraId="3947FF53" w14:textId="497074A1" w:rsidR="007818A1" w:rsidRDefault="00607AE7" w:rsidP="00956786">
      <w:pPr>
        <w:pStyle w:val="ListParagraph"/>
        <w:numPr>
          <w:ilvl w:val="1"/>
          <w:numId w:val="35"/>
        </w:numPr>
        <w:rPr>
          <w:rFonts w:asciiTheme="majorHAnsi" w:hAnsiTheme="majorHAnsi" w:cstheme="majorHAnsi"/>
          <w:sz w:val="24"/>
          <w:szCs w:val="24"/>
          <w:lang w:eastAsia="en-US"/>
        </w:rPr>
      </w:pPr>
      <w:r>
        <w:rPr>
          <w:rFonts w:asciiTheme="majorHAnsi" w:hAnsiTheme="majorHAnsi" w:cstheme="majorHAnsi"/>
          <w:sz w:val="24"/>
          <w:szCs w:val="24"/>
          <w:lang w:eastAsia="en-US"/>
        </w:rPr>
        <w:t xml:space="preserve">The </w:t>
      </w:r>
      <w:r w:rsidRPr="00607AE7">
        <w:rPr>
          <w:rFonts w:asciiTheme="majorHAnsi" w:hAnsiTheme="majorHAnsi" w:cstheme="majorHAnsi"/>
          <w:sz w:val="24"/>
          <w:szCs w:val="24"/>
          <w:lang w:eastAsia="en-US"/>
        </w:rPr>
        <w:t>mean square error (MSE)</w:t>
      </w:r>
      <w:r>
        <w:rPr>
          <w:rFonts w:asciiTheme="majorHAnsi" w:hAnsiTheme="majorHAnsi" w:cstheme="majorHAnsi"/>
          <w:sz w:val="24"/>
          <w:szCs w:val="24"/>
          <w:lang w:eastAsia="en-US"/>
        </w:rPr>
        <w:t xml:space="preserve"> value for my model is 0.25</w:t>
      </w:r>
      <w:r w:rsidR="00956786">
        <w:rPr>
          <w:rFonts w:asciiTheme="majorHAnsi" w:hAnsiTheme="majorHAnsi" w:cstheme="majorHAnsi"/>
          <w:sz w:val="24"/>
          <w:szCs w:val="24"/>
          <w:lang w:eastAsia="en-US"/>
        </w:rPr>
        <w:t>, which falls into the ideal range of 0.2-0.5 for showing that the model can relatively predict accurately. When paired with the r2 score of .73, or 73%, I can say with a degree of certainty that the variables are correlated.</w:t>
      </w:r>
    </w:p>
    <w:p w14:paraId="0861FC45" w14:textId="7C806B19" w:rsidR="0069370B" w:rsidRDefault="00C90986" w:rsidP="00C90986">
      <w:pPr>
        <w:pStyle w:val="ListParagraph"/>
        <w:numPr>
          <w:ilvl w:val="0"/>
          <w:numId w:val="35"/>
        </w:numPr>
        <w:rPr>
          <w:rFonts w:asciiTheme="majorHAnsi" w:hAnsiTheme="majorHAnsi" w:cstheme="majorHAnsi"/>
          <w:sz w:val="24"/>
          <w:szCs w:val="24"/>
          <w:lang w:eastAsia="en-US"/>
        </w:rPr>
      </w:pPr>
      <w:r>
        <w:rPr>
          <w:rFonts w:asciiTheme="majorHAnsi" w:hAnsiTheme="majorHAnsi" w:cstheme="majorHAnsi"/>
          <w:sz w:val="24"/>
          <w:szCs w:val="24"/>
          <w:lang w:eastAsia="en-US"/>
        </w:rPr>
        <w:t>Discuss the results and implications of the analysis:</w:t>
      </w:r>
    </w:p>
    <w:p w14:paraId="6167573E" w14:textId="700AEB41" w:rsidR="00D935DD" w:rsidRDefault="00C90986" w:rsidP="00D935DD">
      <w:pPr>
        <w:pStyle w:val="ListParagraph"/>
        <w:numPr>
          <w:ilvl w:val="1"/>
          <w:numId w:val="35"/>
        </w:numPr>
        <w:rPr>
          <w:rFonts w:asciiTheme="majorHAnsi" w:hAnsiTheme="majorHAnsi" w:cstheme="majorHAnsi"/>
          <w:sz w:val="24"/>
          <w:szCs w:val="24"/>
          <w:lang w:eastAsia="en-US"/>
        </w:rPr>
      </w:pPr>
      <w:r>
        <w:rPr>
          <w:rFonts w:asciiTheme="majorHAnsi" w:hAnsiTheme="majorHAnsi" w:cstheme="majorHAnsi"/>
          <w:sz w:val="24"/>
          <w:szCs w:val="24"/>
          <w:lang w:eastAsia="en-US"/>
        </w:rPr>
        <w:t>The model</w:t>
      </w:r>
      <w:r w:rsidR="00956786">
        <w:rPr>
          <w:rFonts w:asciiTheme="majorHAnsi" w:hAnsiTheme="majorHAnsi" w:cstheme="majorHAnsi"/>
          <w:sz w:val="24"/>
          <w:szCs w:val="24"/>
          <w:lang w:eastAsia="en-US"/>
        </w:rPr>
        <w:t xml:space="preserve"> has an r2 score of 73%, which is the measurement of </w:t>
      </w:r>
      <w:proofErr w:type="gramStart"/>
      <w:r w:rsidR="00956786">
        <w:rPr>
          <w:rFonts w:asciiTheme="majorHAnsi" w:hAnsiTheme="majorHAnsi" w:cstheme="majorHAnsi"/>
          <w:sz w:val="24"/>
          <w:szCs w:val="24"/>
          <w:lang w:eastAsia="en-US"/>
        </w:rPr>
        <w:t>whether or not</w:t>
      </w:r>
      <w:proofErr w:type="gramEnd"/>
      <w:r w:rsidR="00956786">
        <w:rPr>
          <w:rFonts w:asciiTheme="majorHAnsi" w:hAnsiTheme="majorHAnsi" w:cstheme="majorHAnsi"/>
          <w:sz w:val="24"/>
          <w:szCs w:val="24"/>
          <w:lang w:eastAsia="en-US"/>
        </w:rPr>
        <w:t xml:space="preserve"> a model is sound or “good.” While that number could be pushed higher by working with the available variables, the results from this assessment are more than enough for stakeholders—particularly those in the data management sections of this healthcare system—to further explore.</w:t>
      </w:r>
    </w:p>
    <w:p w14:paraId="193ABCA1" w14:textId="64ACE17D" w:rsidR="00CC672B" w:rsidRDefault="00D935DD" w:rsidP="00D935DD">
      <w:pPr>
        <w:pStyle w:val="ListParagraph"/>
        <w:numPr>
          <w:ilvl w:val="0"/>
          <w:numId w:val="35"/>
        </w:numPr>
        <w:rPr>
          <w:rFonts w:asciiTheme="majorHAnsi" w:hAnsiTheme="majorHAnsi" w:cstheme="majorHAnsi"/>
          <w:sz w:val="24"/>
          <w:szCs w:val="24"/>
          <w:lang w:eastAsia="en-US"/>
        </w:rPr>
      </w:pPr>
      <w:r>
        <w:rPr>
          <w:rFonts w:asciiTheme="majorHAnsi" w:hAnsiTheme="majorHAnsi" w:cstheme="majorHAnsi"/>
          <w:sz w:val="24"/>
          <w:szCs w:val="24"/>
          <w:lang w:eastAsia="en-US"/>
        </w:rPr>
        <w:t>Data analysis limitations:</w:t>
      </w:r>
    </w:p>
    <w:p w14:paraId="5753565E" w14:textId="170EC4C3" w:rsidR="00B12E85" w:rsidRPr="00956786" w:rsidRDefault="00956786" w:rsidP="00B12E85">
      <w:pPr>
        <w:pStyle w:val="ListParagraph"/>
        <w:numPr>
          <w:ilvl w:val="1"/>
          <w:numId w:val="35"/>
        </w:numPr>
        <w:rPr>
          <w:rFonts w:asciiTheme="majorHAnsi" w:hAnsiTheme="majorHAnsi" w:cstheme="majorHAnsi"/>
          <w:sz w:val="24"/>
          <w:szCs w:val="24"/>
          <w:lang w:eastAsia="en-US"/>
        </w:rPr>
      </w:pPr>
      <w:r w:rsidRPr="00956786">
        <w:rPr>
          <w:rFonts w:asciiTheme="majorHAnsi" w:hAnsiTheme="majorHAnsi" w:cstheme="majorHAnsi"/>
          <w:sz w:val="24"/>
          <w:szCs w:val="24"/>
          <w:lang w:eastAsia="en-US"/>
        </w:rPr>
        <w:t>Ridge regression</w:t>
      </w:r>
      <w:r w:rsidR="00B12E85" w:rsidRPr="00956786">
        <w:rPr>
          <w:rFonts w:asciiTheme="majorHAnsi" w:hAnsiTheme="majorHAnsi" w:cstheme="majorHAnsi"/>
          <w:sz w:val="24"/>
          <w:szCs w:val="24"/>
          <w:lang w:eastAsia="en-US"/>
        </w:rPr>
        <w:t xml:space="preserve"> includes all the predictors in the final model</w:t>
      </w:r>
      <w:r w:rsidRPr="00956786">
        <w:rPr>
          <w:rFonts w:asciiTheme="majorHAnsi" w:hAnsiTheme="majorHAnsi" w:cstheme="majorHAnsi"/>
          <w:sz w:val="24"/>
          <w:szCs w:val="24"/>
          <w:lang w:eastAsia="en-US"/>
        </w:rPr>
        <w:t xml:space="preserve"> and is incapable of performing specific feature selection. This means that if a future data analysist wanted to tighten up the model, the only way she could do so would be to change the model numerous times and rerun it manually.</w:t>
      </w:r>
    </w:p>
    <w:p w14:paraId="1ACFAD0A" w14:textId="77777777" w:rsidR="00D935DD" w:rsidRPr="008A0AF9" w:rsidRDefault="00D935DD" w:rsidP="00D935DD">
      <w:pPr>
        <w:pStyle w:val="ListParagraph"/>
        <w:numPr>
          <w:ilvl w:val="0"/>
          <w:numId w:val="35"/>
        </w:numPr>
        <w:rPr>
          <w:sz w:val="24"/>
          <w:szCs w:val="24"/>
          <w:lang w:eastAsia="en-US"/>
        </w:rPr>
      </w:pPr>
      <w:r w:rsidRPr="008A0AF9">
        <w:rPr>
          <w:sz w:val="24"/>
          <w:szCs w:val="24"/>
          <w:lang w:eastAsia="en-US"/>
        </w:rPr>
        <w:t>Recommendations:</w:t>
      </w:r>
    </w:p>
    <w:p w14:paraId="5BB44B8B" w14:textId="3594DE1D" w:rsidR="00CD4692" w:rsidRDefault="00CD4692" w:rsidP="00D935DD">
      <w:pPr>
        <w:pStyle w:val="ListParagraph"/>
        <w:numPr>
          <w:ilvl w:val="1"/>
          <w:numId w:val="35"/>
        </w:numPr>
        <w:rPr>
          <w:sz w:val="24"/>
          <w:szCs w:val="24"/>
          <w:lang w:eastAsia="en-US"/>
        </w:rPr>
      </w:pPr>
      <w:r>
        <w:rPr>
          <w:sz w:val="24"/>
          <w:szCs w:val="24"/>
          <w:lang w:eastAsia="en-US"/>
        </w:rPr>
        <w:t xml:space="preserve">This analysis should be </w:t>
      </w:r>
      <w:r w:rsidR="00051252">
        <w:rPr>
          <w:sz w:val="24"/>
          <w:szCs w:val="24"/>
          <w:lang w:eastAsia="en-US"/>
        </w:rPr>
        <w:t>rerun</w:t>
      </w:r>
      <w:r>
        <w:rPr>
          <w:sz w:val="24"/>
          <w:szCs w:val="24"/>
          <w:lang w:eastAsia="en-US"/>
        </w:rPr>
        <w:t xml:space="preserve"> </w:t>
      </w:r>
      <w:r w:rsidR="00956786">
        <w:rPr>
          <w:sz w:val="24"/>
          <w:szCs w:val="24"/>
          <w:lang w:eastAsia="en-US"/>
        </w:rPr>
        <w:t xml:space="preserve">with changes to the explored variables </w:t>
      </w:r>
      <w:proofErr w:type="gramStart"/>
      <w:r w:rsidR="00956786">
        <w:rPr>
          <w:sz w:val="24"/>
          <w:szCs w:val="24"/>
          <w:lang w:eastAsia="en-US"/>
        </w:rPr>
        <w:t>in order to</w:t>
      </w:r>
      <w:proofErr w:type="gramEnd"/>
      <w:r w:rsidR="00956786">
        <w:rPr>
          <w:sz w:val="24"/>
          <w:szCs w:val="24"/>
          <w:lang w:eastAsia="en-US"/>
        </w:rPr>
        <w:t xml:space="preserve"> boost the r2 score.</w:t>
      </w:r>
    </w:p>
    <w:p w14:paraId="2C2E1627" w14:textId="5F55A088" w:rsidR="00D935DD" w:rsidRPr="008A0AF9" w:rsidRDefault="00D935DD" w:rsidP="00D935DD">
      <w:pPr>
        <w:pStyle w:val="ListParagraph"/>
        <w:numPr>
          <w:ilvl w:val="1"/>
          <w:numId w:val="35"/>
        </w:numPr>
        <w:rPr>
          <w:sz w:val="24"/>
          <w:szCs w:val="24"/>
          <w:lang w:eastAsia="en-US"/>
        </w:rPr>
      </w:pPr>
      <w:r>
        <w:rPr>
          <w:sz w:val="24"/>
          <w:szCs w:val="24"/>
          <w:lang w:eastAsia="en-US"/>
        </w:rPr>
        <w:t xml:space="preserve">This </w:t>
      </w:r>
      <w:r w:rsidRPr="008A0AF9">
        <w:rPr>
          <w:sz w:val="24"/>
          <w:szCs w:val="24"/>
          <w:lang w:eastAsia="en-US"/>
        </w:rPr>
        <w:t xml:space="preserve">medical center should spend resources to </w:t>
      </w:r>
      <w:r>
        <w:rPr>
          <w:sz w:val="24"/>
          <w:szCs w:val="24"/>
          <w:lang w:eastAsia="en-US"/>
        </w:rPr>
        <w:t xml:space="preserve">house data in a more way that better designates </w:t>
      </w:r>
      <w:r w:rsidR="00956786">
        <w:rPr>
          <w:sz w:val="24"/>
          <w:szCs w:val="24"/>
          <w:lang w:eastAsia="en-US"/>
        </w:rPr>
        <w:t>actionable</w:t>
      </w:r>
      <w:r>
        <w:rPr>
          <w:sz w:val="24"/>
          <w:szCs w:val="24"/>
          <w:lang w:eastAsia="en-US"/>
        </w:rPr>
        <w:t xml:space="preserve"> information for evaluation.</w:t>
      </w:r>
    </w:p>
    <w:p w14:paraId="7F148E83" w14:textId="07318F40" w:rsidR="00D935DD" w:rsidRPr="008A0AF9" w:rsidRDefault="00D935DD" w:rsidP="00D935DD">
      <w:pPr>
        <w:pStyle w:val="ListParagraph"/>
        <w:numPr>
          <w:ilvl w:val="1"/>
          <w:numId w:val="35"/>
        </w:numPr>
        <w:rPr>
          <w:sz w:val="24"/>
          <w:szCs w:val="24"/>
          <w:lang w:eastAsia="en-US"/>
        </w:rPr>
      </w:pPr>
      <w:proofErr w:type="gramStart"/>
      <w:r w:rsidRPr="008A0AF9">
        <w:rPr>
          <w:sz w:val="24"/>
          <w:szCs w:val="24"/>
          <w:lang w:eastAsia="en-US"/>
        </w:rPr>
        <w:t>In order to</w:t>
      </w:r>
      <w:proofErr w:type="gramEnd"/>
      <w:r w:rsidRPr="008A0AF9">
        <w:rPr>
          <w:sz w:val="24"/>
          <w:szCs w:val="24"/>
          <w:lang w:eastAsia="en-US"/>
        </w:rPr>
        <w:t xml:space="preserve"> maintain the health of this analysis, the medical center should launch campaigns to gather as much </w:t>
      </w:r>
      <w:r w:rsidR="00956786">
        <w:rPr>
          <w:sz w:val="24"/>
          <w:szCs w:val="24"/>
          <w:lang w:eastAsia="en-US"/>
        </w:rPr>
        <w:t xml:space="preserve">additional </w:t>
      </w:r>
      <w:r w:rsidRPr="008A0AF9">
        <w:rPr>
          <w:sz w:val="24"/>
          <w:szCs w:val="24"/>
          <w:lang w:eastAsia="en-US"/>
        </w:rPr>
        <w:t xml:space="preserve">data as possible. I would also recommend keeping track of the </w:t>
      </w:r>
      <w:r>
        <w:rPr>
          <w:sz w:val="24"/>
          <w:szCs w:val="24"/>
          <w:lang w:eastAsia="en-US"/>
        </w:rPr>
        <w:t>variation</w:t>
      </w:r>
      <w:r w:rsidRPr="008A0AF9">
        <w:rPr>
          <w:sz w:val="24"/>
          <w:szCs w:val="24"/>
          <w:lang w:eastAsia="en-US"/>
        </w:rPr>
        <w:t xml:space="preserve"> KPI</w:t>
      </w:r>
      <w:r>
        <w:rPr>
          <w:sz w:val="24"/>
          <w:szCs w:val="24"/>
          <w:lang w:eastAsia="en-US"/>
        </w:rPr>
        <w:t>s</w:t>
      </w:r>
      <w:r w:rsidRPr="008A0AF9">
        <w:rPr>
          <w:sz w:val="24"/>
          <w:szCs w:val="24"/>
          <w:lang w:eastAsia="en-US"/>
        </w:rPr>
        <w:t xml:space="preserve"> </w:t>
      </w:r>
      <w:proofErr w:type="gramStart"/>
      <w:r w:rsidRPr="008A0AF9">
        <w:rPr>
          <w:sz w:val="24"/>
          <w:szCs w:val="24"/>
          <w:lang w:eastAsia="en-US"/>
        </w:rPr>
        <w:t>in order to</w:t>
      </w:r>
      <w:proofErr w:type="gramEnd"/>
      <w:r w:rsidRPr="008A0AF9">
        <w:rPr>
          <w:sz w:val="24"/>
          <w:szCs w:val="24"/>
          <w:lang w:eastAsia="en-US"/>
        </w:rPr>
        <w:t xml:space="preserve"> segment response efforts.</w:t>
      </w:r>
    </w:p>
    <w:p w14:paraId="6369020E" w14:textId="27EECEA3" w:rsidR="00BC7856" w:rsidRPr="00CD4692" w:rsidRDefault="00D935DD" w:rsidP="00CD4692">
      <w:pPr>
        <w:pStyle w:val="ListParagraph"/>
        <w:numPr>
          <w:ilvl w:val="1"/>
          <w:numId w:val="35"/>
        </w:numPr>
        <w:rPr>
          <w:sz w:val="24"/>
          <w:szCs w:val="24"/>
          <w:lang w:eastAsia="en-US"/>
        </w:rPr>
      </w:pPr>
      <w:r w:rsidRPr="008A0AF9">
        <w:rPr>
          <w:sz w:val="24"/>
          <w:szCs w:val="24"/>
          <w:lang w:eastAsia="en-US"/>
        </w:rPr>
        <w:t xml:space="preserve">This analysis should be run quarterly </w:t>
      </w:r>
      <w:proofErr w:type="gramStart"/>
      <w:r w:rsidRPr="008A0AF9">
        <w:rPr>
          <w:sz w:val="24"/>
          <w:szCs w:val="24"/>
          <w:lang w:eastAsia="en-US"/>
        </w:rPr>
        <w:t>in order to</w:t>
      </w:r>
      <w:proofErr w:type="gramEnd"/>
      <w:r w:rsidRPr="008A0AF9">
        <w:rPr>
          <w:sz w:val="24"/>
          <w:szCs w:val="24"/>
          <w:lang w:eastAsia="en-US"/>
        </w:rPr>
        <w:t xml:space="preserve"> ensure the value of this assessment.</w:t>
      </w:r>
    </w:p>
    <w:p w14:paraId="3B490BC1" w14:textId="5619290A" w:rsidR="0064532D" w:rsidRPr="00955F3B" w:rsidRDefault="00CD4692"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F</w:t>
      </w:r>
      <w:r w:rsidR="0064532D" w:rsidRPr="00955F3B">
        <w:rPr>
          <w:rFonts w:asciiTheme="majorHAnsi" w:hAnsiTheme="majorHAnsi" w:cstheme="majorHAnsi"/>
          <w:b/>
          <w:bCs/>
          <w:sz w:val="24"/>
          <w:szCs w:val="24"/>
          <w:lang w:eastAsia="en-US"/>
        </w:rPr>
        <w:t>. Panopto</w:t>
      </w:r>
    </w:p>
    <w:p w14:paraId="314433D4" w14:textId="3C1C64EE" w:rsidR="00051252" w:rsidRPr="00824304" w:rsidRDefault="00EA5E11" w:rsidP="0064532D">
      <w:pPr>
        <w:shd w:val="clear" w:color="auto" w:fill="FFFFFF"/>
        <w:spacing w:line="240" w:lineRule="auto"/>
        <w:rPr>
          <w:rFonts w:asciiTheme="majorHAnsi" w:eastAsia="Times New Roman" w:hAnsiTheme="majorHAnsi" w:cstheme="majorHAnsi"/>
          <w:caps/>
          <w:sz w:val="24"/>
          <w:szCs w:val="24"/>
          <w:lang w:eastAsia="en-US"/>
        </w:rPr>
      </w:pPr>
      <w:hyperlink r:id="rId14" w:history="1">
        <w:r w:rsidR="00051252" w:rsidRPr="00EA5E11">
          <w:rPr>
            <w:rStyle w:val="Hyperlink"/>
            <w:rFonts w:asciiTheme="majorHAnsi" w:eastAsia="Times New Roman" w:hAnsiTheme="majorHAnsi" w:cstheme="majorHAnsi"/>
            <w:caps/>
            <w:sz w:val="24"/>
            <w:szCs w:val="24"/>
            <w:lang w:eastAsia="en-US"/>
          </w:rPr>
          <w:t xml:space="preserve">Data </w:t>
        </w:r>
        <w:proofErr w:type="gramStart"/>
        <w:r w:rsidR="00051252" w:rsidRPr="00EA5E11">
          <w:rPr>
            <w:rStyle w:val="Hyperlink"/>
            <w:rFonts w:asciiTheme="majorHAnsi" w:eastAsia="Times New Roman" w:hAnsiTheme="majorHAnsi" w:cstheme="majorHAnsi"/>
            <w:caps/>
            <w:sz w:val="24"/>
            <w:szCs w:val="24"/>
            <w:lang w:eastAsia="en-US"/>
          </w:rPr>
          <w:t>Mining</w:t>
        </w:r>
        <w:proofErr w:type="gramEnd"/>
        <w:r w:rsidR="00051252" w:rsidRPr="00EA5E11">
          <w:rPr>
            <w:rStyle w:val="Hyperlink"/>
            <w:rFonts w:asciiTheme="majorHAnsi" w:eastAsia="Times New Roman" w:hAnsiTheme="majorHAnsi" w:cstheme="majorHAnsi"/>
            <w:caps/>
            <w:sz w:val="24"/>
            <w:szCs w:val="24"/>
            <w:lang w:eastAsia="en-US"/>
          </w:rPr>
          <w:t xml:space="preserve"> I – NVM2</w:t>
        </w:r>
        <w:r w:rsidR="00051252" w:rsidRPr="00EA5E11">
          <w:rPr>
            <w:rStyle w:val="Hyperlink"/>
            <w:rFonts w:asciiTheme="majorHAnsi" w:eastAsia="Times New Roman" w:hAnsiTheme="majorHAnsi" w:cstheme="majorHAnsi"/>
            <w:i/>
            <w:iCs/>
            <w:caps/>
            <w:sz w:val="24"/>
            <w:szCs w:val="24"/>
            <w:lang w:eastAsia="en-US"/>
          </w:rPr>
          <w:t xml:space="preserve"> </w:t>
        </w:r>
        <w:r w:rsidR="00051252" w:rsidRPr="00EA5E11">
          <w:rPr>
            <w:rStyle w:val="Hyperlink"/>
            <w:rFonts w:asciiTheme="majorHAnsi" w:eastAsia="Times New Roman" w:hAnsiTheme="majorHAnsi" w:cstheme="majorHAnsi"/>
            <w:caps/>
            <w:sz w:val="24"/>
            <w:szCs w:val="24"/>
            <w:lang w:eastAsia="en-US"/>
          </w:rPr>
          <w:t>| D209</w:t>
        </w:r>
      </w:hyperlink>
    </w:p>
    <w:p w14:paraId="5BA44FD8" w14:textId="55FBA955" w:rsidR="0064532D" w:rsidRPr="00955F3B" w:rsidRDefault="00CD4692"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G</w:t>
      </w:r>
      <w:r w:rsidR="0064532D" w:rsidRPr="00955F3B">
        <w:rPr>
          <w:rFonts w:asciiTheme="majorHAnsi" w:hAnsiTheme="majorHAnsi" w:cstheme="majorHAnsi"/>
          <w:b/>
          <w:bCs/>
          <w:sz w:val="24"/>
          <w:szCs w:val="24"/>
          <w:lang w:eastAsia="en-US"/>
        </w:rPr>
        <w:t xml:space="preserve">. </w:t>
      </w:r>
      <w:r w:rsidR="00125E6D" w:rsidRPr="00955F3B">
        <w:rPr>
          <w:rFonts w:asciiTheme="majorHAnsi" w:hAnsiTheme="majorHAnsi" w:cstheme="majorHAnsi"/>
          <w:b/>
          <w:bCs/>
          <w:sz w:val="24"/>
          <w:szCs w:val="24"/>
          <w:lang w:eastAsia="en-US"/>
        </w:rPr>
        <w:t>Reference web sources</w:t>
      </w:r>
    </w:p>
    <w:p w14:paraId="06A86206" w14:textId="77777777" w:rsidR="007E0354" w:rsidRDefault="007E0354" w:rsidP="007E0354">
      <w:pPr>
        <w:shd w:val="clear" w:color="auto" w:fill="FFFFFF"/>
        <w:spacing w:line="240" w:lineRule="auto"/>
        <w:ind w:left="720" w:hanging="720"/>
        <w:rPr>
          <w:sz w:val="24"/>
          <w:szCs w:val="24"/>
        </w:rPr>
      </w:pPr>
      <w:r w:rsidRPr="007E0354">
        <w:rPr>
          <w:sz w:val="24"/>
          <w:szCs w:val="24"/>
        </w:rPr>
        <w:t xml:space="preserve">Great Learning Team. (2022, November 16). </w:t>
      </w:r>
      <w:r w:rsidRPr="007E0354">
        <w:rPr>
          <w:i/>
          <w:iCs/>
          <w:sz w:val="24"/>
          <w:szCs w:val="24"/>
        </w:rPr>
        <w:t>Ridge Regression Definition &amp; Examples | What is Ridge Regression?</w:t>
      </w:r>
      <w:r w:rsidRPr="007E0354">
        <w:rPr>
          <w:sz w:val="24"/>
          <w:szCs w:val="24"/>
        </w:rPr>
        <w:t xml:space="preserve"> Great Learning Blog: Free Resources What Matters to Shape Your Career! https://www.mygreatlearning.com/blog/what-is-ridge-regression/</w:t>
      </w:r>
    </w:p>
    <w:p w14:paraId="04C52966" w14:textId="4F6F1049" w:rsidR="007E0354" w:rsidRDefault="007E0354" w:rsidP="007E0354">
      <w:pPr>
        <w:shd w:val="clear" w:color="auto" w:fill="FFFFFF"/>
        <w:spacing w:line="240" w:lineRule="auto"/>
        <w:ind w:left="720" w:hanging="720"/>
        <w:rPr>
          <w:sz w:val="24"/>
          <w:szCs w:val="24"/>
        </w:rPr>
      </w:pPr>
      <w:proofErr w:type="spellStart"/>
      <w:proofErr w:type="gramStart"/>
      <w:r w:rsidRPr="007E0354">
        <w:rPr>
          <w:sz w:val="24"/>
          <w:szCs w:val="24"/>
        </w:rPr>
        <w:t>sklearn.linear</w:t>
      </w:r>
      <w:proofErr w:type="gramEnd"/>
      <w:r w:rsidRPr="007E0354">
        <w:rPr>
          <w:sz w:val="24"/>
          <w:szCs w:val="24"/>
        </w:rPr>
        <w:t>_model.Ridge</w:t>
      </w:r>
      <w:proofErr w:type="spellEnd"/>
      <w:r w:rsidRPr="007E0354">
        <w:rPr>
          <w:sz w:val="24"/>
          <w:szCs w:val="24"/>
        </w:rPr>
        <w:t>. (n.d.). Scikit-learn. https://scikit-learn.org/stable/modules/generated/sklearn.linear_model.Ridge.html</w:t>
      </w:r>
    </w:p>
    <w:p w14:paraId="67B75E81" w14:textId="27AF7584" w:rsidR="0064532D" w:rsidRPr="00955F3B" w:rsidRDefault="00CD4692" w:rsidP="00D257A4">
      <w:pPr>
        <w:pStyle w:val="Heading2"/>
        <w:rPr>
          <w:rFonts w:asciiTheme="majorHAnsi" w:hAnsiTheme="majorHAnsi" w:cstheme="majorHAnsi"/>
          <w:b/>
          <w:bCs/>
          <w:sz w:val="24"/>
          <w:szCs w:val="24"/>
          <w:lang w:eastAsia="en-US"/>
        </w:rPr>
      </w:pPr>
      <w:r>
        <w:rPr>
          <w:rFonts w:asciiTheme="majorHAnsi" w:hAnsiTheme="majorHAnsi" w:cstheme="majorHAnsi"/>
          <w:b/>
          <w:bCs/>
          <w:sz w:val="24"/>
          <w:szCs w:val="24"/>
          <w:lang w:eastAsia="en-US"/>
        </w:rPr>
        <w:t>H</w:t>
      </w:r>
      <w:r w:rsidR="0064532D" w:rsidRPr="00955F3B">
        <w:rPr>
          <w:rFonts w:asciiTheme="majorHAnsi" w:hAnsiTheme="majorHAnsi" w:cstheme="majorHAnsi"/>
          <w:b/>
          <w:bCs/>
          <w:sz w:val="24"/>
          <w:szCs w:val="24"/>
          <w:lang w:eastAsia="en-US"/>
        </w:rPr>
        <w:t>.</w:t>
      </w:r>
      <w:r w:rsidR="00EA2B55" w:rsidRPr="00955F3B">
        <w:rPr>
          <w:rFonts w:asciiTheme="majorHAnsi" w:hAnsiTheme="majorHAnsi" w:cstheme="majorHAnsi"/>
          <w:b/>
          <w:bCs/>
          <w:sz w:val="24"/>
          <w:szCs w:val="24"/>
          <w:lang w:eastAsia="en-US"/>
        </w:rPr>
        <w:t xml:space="preserve"> </w:t>
      </w:r>
      <w:r w:rsidR="000F781B" w:rsidRPr="00955F3B">
        <w:rPr>
          <w:rFonts w:asciiTheme="majorHAnsi" w:hAnsiTheme="majorHAnsi" w:cstheme="majorHAnsi"/>
          <w:b/>
          <w:bCs/>
          <w:sz w:val="24"/>
          <w:szCs w:val="24"/>
          <w:lang w:eastAsia="en-US"/>
        </w:rPr>
        <w:t>Acknowledge sources</w:t>
      </w:r>
    </w:p>
    <w:p w14:paraId="1442F44F" w14:textId="77777777" w:rsidR="007E0354" w:rsidRPr="007E0354" w:rsidRDefault="007E0354" w:rsidP="007E0354">
      <w:pPr>
        <w:spacing w:beforeAutospacing="1" w:after="100" w:afterAutospacing="1" w:line="240" w:lineRule="auto"/>
        <w:ind w:left="567" w:hanging="567"/>
        <w:rPr>
          <w:rFonts w:ascii="Times New Roman" w:eastAsia="Times New Roman" w:hAnsi="Times New Roman" w:cs="Times New Roman"/>
          <w:sz w:val="24"/>
          <w:szCs w:val="24"/>
          <w:lang w:eastAsia="en-US"/>
        </w:rPr>
      </w:pPr>
      <w:r w:rsidRPr="007E0354">
        <w:rPr>
          <w:rFonts w:ascii="Times New Roman" w:eastAsia="Times New Roman" w:hAnsi="Times New Roman" w:cs="Times New Roman"/>
          <w:sz w:val="24"/>
          <w:szCs w:val="24"/>
          <w:lang w:eastAsia="en-US"/>
        </w:rPr>
        <w:lastRenderedPageBreak/>
        <w:t>Rowe, W. (n.d.)</w:t>
      </w:r>
      <w:r w:rsidRPr="007E0354">
        <w:rPr>
          <w:rFonts w:ascii="Times New Roman" w:eastAsia="Times New Roman" w:hAnsi="Times New Roman" w:cs="Times New Roman"/>
          <w:i/>
          <w:iCs/>
          <w:sz w:val="24"/>
          <w:szCs w:val="24"/>
          <w:lang w:eastAsia="en-US"/>
        </w:rPr>
        <w:t>. Mean Square Error &amp; R2 Score Clearly Explained</w:t>
      </w:r>
      <w:r w:rsidRPr="007E0354">
        <w:rPr>
          <w:rFonts w:ascii="Times New Roman" w:eastAsia="Times New Roman" w:hAnsi="Times New Roman" w:cs="Times New Roman"/>
          <w:sz w:val="24"/>
          <w:szCs w:val="24"/>
          <w:lang w:eastAsia="en-US"/>
        </w:rPr>
        <w:t>. BMC Blogs. https://www.bmc.com/blogs/mean-squared-error-r2-and-variance-in-regression-analysis/</w:t>
      </w:r>
    </w:p>
    <w:p w14:paraId="4F052AAC" w14:textId="72D0B2B5" w:rsidR="007E0354" w:rsidRPr="007E0354" w:rsidRDefault="007E0354" w:rsidP="007E0354">
      <w:pPr>
        <w:spacing w:beforeAutospacing="1" w:after="100" w:afterAutospacing="1" w:line="240" w:lineRule="auto"/>
        <w:ind w:left="567" w:hanging="567"/>
        <w:rPr>
          <w:rFonts w:ascii="Times New Roman" w:eastAsia="Times New Roman" w:hAnsi="Times New Roman" w:cs="Times New Roman"/>
          <w:sz w:val="24"/>
          <w:szCs w:val="24"/>
          <w:lang w:eastAsia="en-US"/>
        </w:rPr>
      </w:pPr>
      <w:proofErr w:type="spellStart"/>
      <w:r w:rsidRPr="007E0354">
        <w:rPr>
          <w:rFonts w:ascii="Times New Roman" w:eastAsia="Times New Roman" w:hAnsi="Times New Roman" w:cs="Times New Roman"/>
          <w:sz w:val="24"/>
          <w:szCs w:val="24"/>
          <w:lang w:eastAsia="en-US"/>
        </w:rPr>
        <w:t>Slegh</w:t>
      </w:r>
      <w:proofErr w:type="spellEnd"/>
      <w:r w:rsidRPr="007E0354">
        <w:rPr>
          <w:rFonts w:ascii="Times New Roman" w:eastAsia="Times New Roman" w:hAnsi="Times New Roman" w:cs="Times New Roman"/>
          <w:sz w:val="24"/>
          <w:szCs w:val="24"/>
          <w:lang w:eastAsia="en-US"/>
        </w:rPr>
        <w:t xml:space="preserve">, S. (2021, August 10). </w:t>
      </w:r>
      <w:r w:rsidRPr="007E0354">
        <w:rPr>
          <w:rFonts w:ascii="Times New Roman" w:eastAsia="Times New Roman" w:hAnsi="Times New Roman" w:cs="Times New Roman"/>
          <w:i/>
          <w:iCs/>
          <w:sz w:val="24"/>
          <w:szCs w:val="24"/>
          <w:lang w:eastAsia="en-US"/>
        </w:rPr>
        <w:t>What is Mean Squared Error, Mean Absolute Error, Root Mean Squared Error and R Squared?</w:t>
      </w:r>
      <w:r w:rsidRPr="007E0354">
        <w:rPr>
          <w:rFonts w:ascii="Times New Roman" w:eastAsia="Times New Roman" w:hAnsi="Times New Roman" w:cs="Times New Roman"/>
          <w:sz w:val="24"/>
          <w:szCs w:val="24"/>
          <w:lang w:eastAsia="en-US"/>
        </w:rPr>
        <w:t xml:space="preserve"> </w:t>
      </w:r>
      <w:proofErr w:type="spellStart"/>
      <w:r w:rsidRPr="007E0354">
        <w:rPr>
          <w:rFonts w:ascii="Times New Roman" w:eastAsia="Times New Roman" w:hAnsi="Times New Roman" w:cs="Times New Roman"/>
          <w:sz w:val="24"/>
          <w:szCs w:val="24"/>
          <w:lang w:eastAsia="en-US"/>
        </w:rPr>
        <w:t>Studytonight</w:t>
      </w:r>
      <w:proofErr w:type="spellEnd"/>
      <w:r w:rsidRPr="007E0354">
        <w:rPr>
          <w:rFonts w:ascii="Times New Roman" w:eastAsia="Times New Roman" w:hAnsi="Times New Roman" w:cs="Times New Roman"/>
          <w:sz w:val="24"/>
          <w:szCs w:val="24"/>
          <w:lang w:eastAsia="en-US"/>
        </w:rPr>
        <w:t>. https://www.studytonight.com/post/what-is-mean-squared-error-mean-absolute-error-root-mean-squared-error-and-r-squared</w:t>
      </w:r>
    </w:p>
    <w:sectPr w:rsidR="007E0354" w:rsidRPr="007E0354" w:rsidSect="00145885">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06018" w14:textId="77777777" w:rsidR="00BA04F4" w:rsidRDefault="00BA04F4">
      <w:pPr>
        <w:spacing w:line="240" w:lineRule="auto"/>
      </w:pPr>
      <w:r>
        <w:separator/>
      </w:r>
    </w:p>
    <w:p w14:paraId="6B832BF8" w14:textId="77777777" w:rsidR="00BA04F4" w:rsidRDefault="00BA04F4"/>
  </w:endnote>
  <w:endnote w:type="continuationSeparator" w:id="0">
    <w:p w14:paraId="3FEDEC89" w14:textId="77777777" w:rsidR="00BA04F4" w:rsidRDefault="00BA04F4">
      <w:pPr>
        <w:spacing w:line="240" w:lineRule="auto"/>
      </w:pPr>
      <w:r>
        <w:continuationSeparator/>
      </w:r>
    </w:p>
    <w:p w14:paraId="259817D7" w14:textId="77777777" w:rsidR="00BA04F4" w:rsidRDefault="00BA0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6B53" w14:textId="77777777" w:rsidR="00BA04F4" w:rsidRDefault="00BA04F4">
      <w:pPr>
        <w:spacing w:line="240" w:lineRule="auto"/>
      </w:pPr>
      <w:r>
        <w:separator/>
      </w:r>
    </w:p>
    <w:p w14:paraId="3334228C" w14:textId="77777777" w:rsidR="00BA04F4" w:rsidRDefault="00BA04F4"/>
  </w:footnote>
  <w:footnote w:type="continuationSeparator" w:id="0">
    <w:p w14:paraId="0BE6AFB6" w14:textId="77777777" w:rsidR="00BA04F4" w:rsidRDefault="00BA04F4">
      <w:pPr>
        <w:spacing w:line="240" w:lineRule="auto"/>
      </w:pPr>
      <w:r>
        <w:continuationSeparator/>
      </w:r>
    </w:p>
    <w:p w14:paraId="2BEF8733" w14:textId="77777777" w:rsidR="00BA04F4" w:rsidRDefault="00BA0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8E6C" w14:textId="15C05827" w:rsidR="00E81978" w:rsidRDefault="00000000">
    <w:pPr>
      <w:pStyle w:val="Header"/>
    </w:pPr>
    <w:sdt>
      <w:sdtPr>
        <w:rPr>
          <w:rStyle w:val="Strong"/>
        </w:rPr>
        <w:alias w:val="Running head"/>
        <w:tag w:val=""/>
        <w:id w:val="12739865"/>
        <w:placeholder>
          <w:docPart w:val="895DD9192B314C6495C6234E5CB5A532"/>
        </w:placeholde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DA7A63">
          <w:rPr>
            <w:rStyle w:val="Strong"/>
          </w:rPr>
          <w:t>Predictive Data Mining Models, Task 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327D" w14:textId="0211A371" w:rsidR="00E81978" w:rsidRDefault="005D3A03">
    <w:pPr>
      <w:pStyle w:val="Header"/>
      <w:rPr>
        <w:rStyle w:val="Strong"/>
      </w:rPr>
    </w:pPr>
    <w:r>
      <w:t xml:space="preserve">Running head: </w:t>
    </w:r>
    <w:sdt>
      <w:sdtPr>
        <w:rPr>
          <w:rStyle w:val="Strong"/>
        </w:rPr>
        <w:alias w:val="Running head"/>
        <w:tag w:val=""/>
        <w:id w:val="-696842620"/>
        <w:placeholder>
          <w:docPart w:val="871148BE564E484398DF8843D33D401C"/>
        </w:placeholder>
        <w:dataBinding w:prefixMappings="xmlns:ns0='http://schemas.microsoft.com/office/2006/coverPageProps' " w:xpath="/ns0:CoverPageProperties[1]/ns0:Abstract[1]" w:storeItemID="{55AF091B-3C7A-41E3-B477-F2FDAA23CFDA}"/>
        <w15:appearance w15:val="hidden"/>
        <w:text/>
      </w:sdtPr>
      <w:sdtContent>
        <w:r w:rsidR="00DA7A63" w:rsidRPr="00DA7A63">
          <w:rPr>
            <w:rStyle w:val="Strong"/>
          </w:rPr>
          <w:t>Predictive Data Mining Models, Task 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BF5C37"/>
    <w:multiLevelType w:val="hybridMultilevel"/>
    <w:tmpl w:val="DB4A4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7D8139F"/>
    <w:multiLevelType w:val="hybridMultilevel"/>
    <w:tmpl w:val="0388E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77DD5"/>
    <w:multiLevelType w:val="hybridMultilevel"/>
    <w:tmpl w:val="702E0660"/>
    <w:lvl w:ilvl="0" w:tplc="FFFFFFFF">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C53AA"/>
    <w:multiLevelType w:val="hybridMultilevel"/>
    <w:tmpl w:val="2D80C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71257D"/>
    <w:multiLevelType w:val="hybridMultilevel"/>
    <w:tmpl w:val="469E81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F7582E"/>
    <w:multiLevelType w:val="hybridMultilevel"/>
    <w:tmpl w:val="56543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AC1E28"/>
    <w:multiLevelType w:val="hybridMultilevel"/>
    <w:tmpl w:val="39BC2A76"/>
    <w:lvl w:ilvl="0" w:tplc="FFFFFFFF">
      <w:start w:val="1"/>
      <w:numFmt w:val="decimal"/>
      <w:lvlText w:val="%1."/>
      <w:lvlJc w:val="left"/>
      <w:pPr>
        <w:ind w:left="720" w:hanging="360"/>
      </w:pPr>
      <w:rPr>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EB6991"/>
    <w:multiLevelType w:val="hybridMultilevel"/>
    <w:tmpl w:val="BDCCDB7A"/>
    <w:lvl w:ilvl="0" w:tplc="998CF47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1290A"/>
    <w:multiLevelType w:val="hybridMultilevel"/>
    <w:tmpl w:val="B712AE26"/>
    <w:lvl w:ilvl="0" w:tplc="DB1418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0144A"/>
    <w:multiLevelType w:val="hybridMultilevel"/>
    <w:tmpl w:val="0A3E6A86"/>
    <w:lvl w:ilvl="0" w:tplc="F8B4CECE">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F1F7D"/>
    <w:multiLevelType w:val="hybridMultilevel"/>
    <w:tmpl w:val="730E45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CE50FF"/>
    <w:multiLevelType w:val="hybridMultilevel"/>
    <w:tmpl w:val="39BC2A76"/>
    <w:lvl w:ilvl="0" w:tplc="FFFFFFFF">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D2830FC"/>
    <w:multiLevelType w:val="hybridMultilevel"/>
    <w:tmpl w:val="96EEC534"/>
    <w:lvl w:ilvl="0" w:tplc="FFFFFFFF">
      <w:start w:val="1"/>
      <w:numFmt w:val="decimal"/>
      <w:lvlText w:val="%1."/>
      <w:lvlJc w:val="left"/>
      <w:pPr>
        <w:ind w:left="720" w:hanging="360"/>
      </w:pPr>
      <w:rPr>
        <w:b w:val="0"/>
        <w:bCs w:val="0"/>
        <w:sz w:val="22"/>
        <w:szCs w:val="22"/>
      </w:rPr>
    </w:lvl>
    <w:lvl w:ilvl="1" w:tplc="F6EEC22E">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4E13A9"/>
    <w:multiLevelType w:val="hybridMultilevel"/>
    <w:tmpl w:val="EFC89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C8543C"/>
    <w:multiLevelType w:val="hybridMultilevel"/>
    <w:tmpl w:val="A496B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85762"/>
    <w:multiLevelType w:val="hybridMultilevel"/>
    <w:tmpl w:val="0A3E6A86"/>
    <w:lvl w:ilvl="0" w:tplc="FFFFFFFF">
      <w:start w:val="5"/>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CF6512"/>
    <w:multiLevelType w:val="hybridMultilevel"/>
    <w:tmpl w:val="638C6734"/>
    <w:lvl w:ilvl="0" w:tplc="9050F55C">
      <w:start w:val="1"/>
      <w:numFmt w:val="bullet"/>
      <w:lvlText w:val="•"/>
      <w:lvlJc w:val="left"/>
      <w:pPr>
        <w:tabs>
          <w:tab w:val="num" w:pos="720"/>
        </w:tabs>
        <w:ind w:left="720" w:hanging="360"/>
      </w:pPr>
      <w:rPr>
        <w:rFonts w:ascii="Arial" w:hAnsi="Arial" w:hint="default"/>
      </w:rPr>
    </w:lvl>
    <w:lvl w:ilvl="1" w:tplc="7E760D42" w:tentative="1">
      <w:start w:val="1"/>
      <w:numFmt w:val="bullet"/>
      <w:lvlText w:val="•"/>
      <w:lvlJc w:val="left"/>
      <w:pPr>
        <w:tabs>
          <w:tab w:val="num" w:pos="1440"/>
        </w:tabs>
        <w:ind w:left="1440" w:hanging="360"/>
      </w:pPr>
      <w:rPr>
        <w:rFonts w:ascii="Arial" w:hAnsi="Arial" w:hint="default"/>
      </w:rPr>
    </w:lvl>
    <w:lvl w:ilvl="2" w:tplc="14DEDC58" w:tentative="1">
      <w:start w:val="1"/>
      <w:numFmt w:val="bullet"/>
      <w:lvlText w:val="•"/>
      <w:lvlJc w:val="left"/>
      <w:pPr>
        <w:tabs>
          <w:tab w:val="num" w:pos="2160"/>
        </w:tabs>
        <w:ind w:left="2160" w:hanging="360"/>
      </w:pPr>
      <w:rPr>
        <w:rFonts w:ascii="Arial" w:hAnsi="Arial" w:hint="default"/>
      </w:rPr>
    </w:lvl>
    <w:lvl w:ilvl="3" w:tplc="9C24773A" w:tentative="1">
      <w:start w:val="1"/>
      <w:numFmt w:val="bullet"/>
      <w:lvlText w:val="•"/>
      <w:lvlJc w:val="left"/>
      <w:pPr>
        <w:tabs>
          <w:tab w:val="num" w:pos="2880"/>
        </w:tabs>
        <w:ind w:left="2880" w:hanging="360"/>
      </w:pPr>
      <w:rPr>
        <w:rFonts w:ascii="Arial" w:hAnsi="Arial" w:hint="default"/>
      </w:rPr>
    </w:lvl>
    <w:lvl w:ilvl="4" w:tplc="5B5A0B16" w:tentative="1">
      <w:start w:val="1"/>
      <w:numFmt w:val="bullet"/>
      <w:lvlText w:val="•"/>
      <w:lvlJc w:val="left"/>
      <w:pPr>
        <w:tabs>
          <w:tab w:val="num" w:pos="3600"/>
        </w:tabs>
        <w:ind w:left="3600" w:hanging="360"/>
      </w:pPr>
      <w:rPr>
        <w:rFonts w:ascii="Arial" w:hAnsi="Arial" w:hint="default"/>
      </w:rPr>
    </w:lvl>
    <w:lvl w:ilvl="5" w:tplc="A9B4FEE8" w:tentative="1">
      <w:start w:val="1"/>
      <w:numFmt w:val="bullet"/>
      <w:lvlText w:val="•"/>
      <w:lvlJc w:val="left"/>
      <w:pPr>
        <w:tabs>
          <w:tab w:val="num" w:pos="4320"/>
        </w:tabs>
        <w:ind w:left="4320" w:hanging="360"/>
      </w:pPr>
      <w:rPr>
        <w:rFonts w:ascii="Arial" w:hAnsi="Arial" w:hint="default"/>
      </w:rPr>
    </w:lvl>
    <w:lvl w:ilvl="6" w:tplc="A9803A10" w:tentative="1">
      <w:start w:val="1"/>
      <w:numFmt w:val="bullet"/>
      <w:lvlText w:val="•"/>
      <w:lvlJc w:val="left"/>
      <w:pPr>
        <w:tabs>
          <w:tab w:val="num" w:pos="5040"/>
        </w:tabs>
        <w:ind w:left="5040" w:hanging="360"/>
      </w:pPr>
      <w:rPr>
        <w:rFonts w:ascii="Arial" w:hAnsi="Arial" w:hint="default"/>
      </w:rPr>
    </w:lvl>
    <w:lvl w:ilvl="7" w:tplc="CFC8E034" w:tentative="1">
      <w:start w:val="1"/>
      <w:numFmt w:val="bullet"/>
      <w:lvlText w:val="•"/>
      <w:lvlJc w:val="left"/>
      <w:pPr>
        <w:tabs>
          <w:tab w:val="num" w:pos="5760"/>
        </w:tabs>
        <w:ind w:left="5760" w:hanging="360"/>
      </w:pPr>
      <w:rPr>
        <w:rFonts w:ascii="Arial" w:hAnsi="Arial" w:hint="default"/>
      </w:rPr>
    </w:lvl>
    <w:lvl w:ilvl="8" w:tplc="E3AE41D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AD35E4"/>
    <w:multiLevelType w:val="hybridMultilevel"/>
    <w:tmpl w:val="3410BE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8644BE"/>
    <w:multiLevelType w:val="hybridMultilevel"/>
    <w:tmpl w:val="64D00642"/>
    <w:lvl w:ilvl="0" w:tplc="63868EB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D61CC4"/>
    <w:multiLevelType w:val="hybridMultilevel"/>
    <w:tmpl w:val="459A721C"/>
    <w:lvl w:ilvl="0" w:tplc="FFFFFFFF">
      <w:start w:val="1"/>
      <w:numFmt w:val="decimal"/>
      <w:lvlText w:val="%1."/>
      <w:lvlJc w:val="left"/>
      <w:pPr>
        <w:ind w:left="720" w:hanging="360"/>
      </w:pPr>
      <w:rPr>
        <w:b w:val="0"/>
        <w:bCs w:val="0"/>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6E6FD2"/>
    <w:multiLevelType w:val="hybridMultilevel"/>
    <w:tmpl w:val="57A0E7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343B97"/>
    <w:multiLevelType w:val="hybridMultilevel"/>
    <w:tmpl w:val="B53AEC92"/>
    <w:lvl w:ilvl="0" w:tplc="FFFFFFFF">
      <w:start w:val="1"/>
      <w:numFmt w:val="decimal"/>
      <w:lvlText w:val="%1."/>
      <w:lvlJc w:val="left"/>
      <w:pPr>
        <w:ind w:left="720" w:hanging="360"/>
      </w:pPr>
      <w:rPr>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D311455"/>
    <w:multiLevelType w:val="hybridMultilevel"/>
    <w:tmpl w:val="B53AEC92"/>
    <w:lvl w:ilvl="0" w:tplc="3498F12A">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B822F6"/>
    <w:multiLevelType w:val="hybridMultilevel"/>
    <w:tmpl w:val="E2B848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7243575">
    <w:abstractNumId w:val="9"/>
  </w:num>
  <w:num w:numId="2" w16cid:durableId="398791228">
    <w:abstractNumId w:val="7"/>
  </w:num>
  <w:num w:numId="3" w16cid:durableId="336428053">
    <w:abstractNumId w:val="6"/>
  </w:num>
  <w:num w:numId="4" w16cid:durableId="2028478736">
    <w:abstractNumId w:val="5"/>
  </w:num>
  <w:num w:numId="5" w16cid:durableId="472337241">
    <w:abstractNumId w:val="4"/>
  </w:num>
  <w:num w:numId="6" w16cid:durableId="1672413209">
    <w:abstractNumId w:val="8"/>
  </w:num>
  <w:num w:numId="7" w16cid:durableId="1669597921">
    <w:abstractNumId w:val="3"/>
  </w:num>
  <w:num w:numId="8" w16cid:durableId="1148136365">
    <w:abstractNumId w:val="2"/>
  </w:num>
  <w:num w:numId="9" w16cid:durableId="1500392022">
    <w:abstractNumId w:val="1"/>
  </w:num>
  <w:num w:numId="10" w16cid:durableId="465047799">
    <w:abstractNumId w:val="0"/>
  </w:num>
  <w:num w:numId="11" w16cid:durableId="668140958">
    <w:abstractNumId w:val="9"/>
    <w:lvlOverride w:ilvl="0">
      <w:startOverride w:val="1"/>
    </w:lvlOverride>
  </w:num>
  <w:num w:numId="12" w16cid:durableId="2029022053">
    <w:abstractNumId w:val="32"/>
  </w:num>
  <w:num w:numId="13" w16cid:durableId="1333869967">
    <w:abstractNumId w:val="25"/>
  </w:num>
  <w:num w:numId="14" w16cid:durableId="1565069655">
    <w:abstractNumId w:val="22"/>
  </w:num>
  <w:num w:numId="15" w16cid:durableId="1504127561">
    <w:abstractNumId w:val="31"/>
  </w:num>
  <w:num w:numId="16" w16cid:durableId="994260892">
    <w:abstractNumId w:val="11"/>
  </w:num>
  <w:num w:numId="17" w16cid:durableId="402534334">
    <w:abstractNumId w:val="26"/>
  </w:num>
  <w:num w:numId="18" w16cid:durableId="1521511897">
    <w:abstractNumId w:val="30"/>
  </w:num>
  <w:num w:numId="19" w16cid:durableId="815641">
    <w:abstractNumId w:val="36"/>
  </w:num>
  <w:num w:numId="20" w16cid:durableId="1313363776">
    <w:abstractNumId w:val="35"/>
  </w:num>
  <w:num w:numId="21" w16cid:durableId="1927808277">
    <w:abstractNumId w:val="23"/>
  </w:num>
  <w:num w:numId="22" w16cid:durableId="225409745">
    <w:abstractNumId w:val="12"/>
  </w:num>
  <w:num w:numId="23" w16cid:durableId="2138059951">
    <w:abstractNumId w:val="21"/>
  </w:num>
  <w:num w:numId="24" w16cid:durableId="1161585549">
    <w:abstractNumId w:val="33"/>
  </w:num>
  <w:num w:numId="25" w16cid:durableId="119343048">
    <w:abstractNumId w:val="28"/>
  </w:num>
  <w:num w:numId="26" w16cid:durableId="2034987667">
    <w:abstractNumId w:val="24"/>
  </w:num>
  <w:num w:numId="27" w16cid:durableId="879631684">
    <w:abstractNumId w:val="10"/>
  </w:num>
  <w:num w:numId="28" w16cid:durableId="1475298044">
    <w:abstractNumId w:val="34"/>
  </w:num>
  <w:num w:numId="29" w16cid:durableId="168637442">
    <w:abstractNumId w:val="29"/>
  </w:num>
  <w:num w:numId="30" w16cid:durableId="1818454719">
    <w:abstractNumId w:val="37"/>
  </w:num>
  <w:num w:numId="31" w16cid:durableId="1697388775">
    <w:abstractNumId w:val="13"/>
  </w:num>
  <w:num w:numId="32" w16cid:durableId="207836203">
    <w:abstractNumId w:val="20"/>
  </w:num>
  <w:num w:numId="33" w16cid:durableId="536888501">
    <w:abstractNumId w:val="14"/>
  </w:num>
  <w:num w:numId="34" w16cid:durableId="459614208">
    <w:abstractNumId w:val="15"/>
  </w:num>
  <w:num w:numId="35" w16cid:durableId="187525824">
    <w:abstractNumId w:val="16"/>
  </w:num>
  <w:num w:numId="36" w16cid:durableId="493036820">
    <w:abstractNumId w:val="17"/>
  </w:num>
  <w:num w:numId="37" w16cid:durableId="468279053">
    <w:abstractNumId w:val="19"/>
  </w:num>
  <w:num w:numId="38" w16cid:durableId="277489956">
    <w:abstractNumId w:val="27"/>
  </w:num>
  <w:num w:numId="39" w16cid:durableId="3997204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E8"/>
    <w:rsid w:val="00002206"/>
    <w:rsid w:val="0002299F"/>
    <w:rsid w:val="00031D15"/>
    <w:rsid w:val="000340AD"/>
    <w:rsid w:val="00045679"/>
    <w:rsid w:val="0004696E"/>
    <w:rsid w:val="00051252"/>
    <w:rsid w:val="00052530"/>
    <w:rsid w:val="00053EDE"/>
    <w:rsid w:val="000549E6"/>
    <w:rsid w:val="00055A3F"/>
    <w:rsid w:val="0006025E"/>
    <w:rsid w:val="00061E51"/>
    <w:rsid w:val="00062C20"/>
    <w:rsid w:val="0007185A"/>
    <w:rsid w:val="00074CF0"/>
    <w:rsid w:val="000822DE"/>
    <w:rsid w:val="00094E6C"/>
    <w:rsid w:val="00095251"/>
    <w:rsid w:val="000A7271"/>
    <w:rsid w:val="000B07F0"/>
    <w:rsid w:val="000B2766"/>
    <w:rsid w:val="000C01E1"/>
    <w:rsid w:val="000C2FF8"/>
    <w:rsid w:val="000C4369"/>
    <w:rsid w:val="000C4495"/>
    <w:rsid w:val="000C4533"/>
    <w:rsid w:val="000C5F13"/>
    <w:rsid w:val="000C7DE2"/>
    <w:rsid w:val="000D24C3"/>
    <w:rsid w:val="000D3F41"/>
    <w:rsid w:val="000D447D"/>
    <w:rsid w:val="000D7F66"/>
    <w:rsid w:val="000E2976"/>
    <w:rsid w:val="000F2B9B"/>
    <w:rsid w:val="000F459E"/>
    <w:rsid w:val="000F5B45"/>
    <w:rsid w:val="000F781B"/>
    <w:rsid w:val="00101924"/>
    <w:rsid w:val="001030B1"/>
    <w:rsid w:val="001051BC"/>
    <w:rsid w:val="00106D13"/>
    <w:rsid w:val="00117432"/>
    <w:rsid w:val="001218F6"/>
    <w:rsid w:val="00125D9E"/>
    <w:rsid w:val="00125E6D"/>
    <w:rsid w:val="00126522"/>
    <w:rsid w:val="001277E5"/>
    <w:rsid w:val="00131487"/>
    <w:rsid w:val="00134F1F"/>
    <w:rsid w:val="00142FD2"/>
    <w:rsid w:val="00145885"/>
    <w:rsid w:val="00145D22"/>
    <w:rsid w:val="001460B0"/>
    <w:rsid w:val="00146B41"/>
    <w:rsid w:val="0015423F"/>
    <w:rsid w:val="00154CD5"/>
    <w:rsid w:val="001569A9"/>
    <w:rsid w:val="0016068E"/>
    <w:rsid w:val="00170AF2"/>
    <w:rsid w:val="00175AF2"/>
    <w:rsid w:val="00177672"/>
    <w:rsid w:val="00185D09"/>
    <w:rsid w:val="001920CD"/>
    <w:rsid w:val="001A493D"/>
    <w:rsid w:val="001A5A14"/>
    <w:rsid w:val="001A5E49"/>
    <w:rsid w:val="001A63F9"/>
    <w:rsid w:val="001B0B45"/>
    <w:rsid w:val="001D0C4E"/>
    <w:rsid w:val="001D15B5"/>
    <w:rsid w:val="001D5B8C"/>
    <w:rsid w:val="001D6AD4"/>
    <w:rsid w:val="001E17C0"/>
    <w:rsid w:val="001E2294"/>
    <w:rsid w:val="001E2E5C"/>
    <w:rsid w:val="001F037E"/>
    <w:rsid w:val="001F5BE2"/>
    <w:rsid w:val="002000A2"/>
    <w:rsid w:val="00204A71"/>
    <w:rsid w:val="002069B6"/>
    <w:rsid w:val="00207524"/>
    <w:rsid w:val="00211279"/>
    <w:rsid w:val="00216ED9"/>
    <w:rsid w:val="00220668"/>
    <w:rsid w:val="0022136F"/>
    <w:rsid w:val="0022464C"/>
    <w:rsid w:val="00225D8B"/>
    <w:rsid w:val="00230E27"/>
    <w:rsid w:val="00232483"/>
    <w:rsid w:val="0023363E"/>
    <w:rsid w:val="0023639A"/>
    <w:rsid w:val="00242CAF"/>
    <w:rsid w:val="00245ADF"/>
    <w:rsid w:val="00246724"/>
    <w:rsid w:val="00253569"/>
    <w:rsid w:val="002577B8"/>
    <w:rsid w:val="00263EDC"/>
    <w:rsid w:val="002663D9"/>
    <w:rsid w:val="00266841"/>
    <w:rsid w:val="0027581D"/>
    <w:rsid w:val="002846FE"/>
    <w:rsid w:val="00290B64"/>
    <w:rsid w:val="0029184C"/>
    <w:rsid w:val="002969BC"/>
    <w:rsid w:val="002A06DA"/>
    <w:rsid w:val="002A3C70"/>
    <w:rsid w:val="002A7BF6"/>
    <w:rsid w:val="002B2F1B"/>
    <w:rsid w:val="002B4371"/>
    <w:rsid w:val="002B7EB8"/>
    <w:rsid w:val="002C1A26"/>
    <w:rsid w:val="002C270B"/>
    <w:rsid w:val="002C2B39"/>
    <w:rsid w:val="002D0940"/>
    <w:rsid w:val="002D29EA"/>
    <w:rsid w:val="002D3DA2"/>
    <w:rsid w:val="002D6645"/>
    <w:rsid w:val="002D7097"/>
    <w:rsid w:val="002D7C00"/>
    <w:rsid w:val="002E08A0"/>
    <w:rsid w:val="002E1BF8"/>
    <w:rsid w:val="002E1CBF"/>
    <w:rsid w:val="002E257F"/>
    <w:rsid w:val="002E4698"/>
    <w:rsid w:val="002F1413"/>
    <w:rsid w:val="002F3B2B"/>
    <w:rsid w:val="002F45A7"/>
    <w:rsid w:val="0030002E"/>
    <w:rsid w:val="00317017"/>
    <w:rsid w:val="00320461"/>
    <w:rsid w:val="00326AF6"/>
    <w:rsid w:val="00330AED"/>
    <w:rsid w:val="0033229E"/>
    <w:rsid w:val="003334DF"/>
    <w:rsid w:val="00336015"/>
    <w:rsid w:val="0033632B"/>
    <w:rsid w:val="0034217F"/>
    <w:rsid w:val="003448EC"/>
    <w:rsid w:val="003533E8"/>
    <w:rsid w:val="00353439"/>
    <w:rsid w:val="00355DCA"/>
    <w:rsid w:val="003572C6"/>
    <w:rsid w:val="003620B8"/>
    <w:rsid w:val="00362269"/>
    <w:rsid w:val="003623F4"/>
    <w:rsid w:val="00364877"/>
    <w:rsid w:val="0037560A"/>
    <w:rsid w:val="003777FE"/>
    <w:rsid w:val="00377969"/>
    <w:rsid w:val="00380EF9"/>
    <w:rsid w:val="00381B06"/>
    <w:rsid w:val="00383012"/>
    <w:rsid w:val="00384FD4"/>
    <w:rsid w:val="003862C8"/>
    <w:rsid w:val="00386491"/>
    <w:rsid w:val="00386833"/>
    <w:rsid w:val="00386933"/>
    <w:rsid w:val="00386BFE"/>
    <w:rsid w:val="00386E9B"/>
    <w:rsid w:val="0039160C"/>
    <w:rsid w:val="0039743C"/>
    <w:rsid w:val="003B3A1A"/>
    <w:rsid w:val="003B515B"/>
    <w:rsid w:val="003C52CD"/>
    <w:rsid w:val="003C6D8A"/>
    <w:rsid w:val="003D627E"/>
    <w:rsid w:val="003E24EB"/>
    <w:rsid w:val="003E7CCA"/>
    <w:rsid w:val="003F0D42"/>
    <w:rsid w:val="003F2B9F"/>
    <w:rsid w:val="003F3DC1"/>
    <w:rsid w:val="003F3FEE"/>
    <w:rsid w:val="00402B01"/>
    <w:rsid w:val="004043AA"/>
    <w:rsid w:val="00405BA0"/>
    <w:rsid w:val="00406CDF"/>
    <w:rsid w:val="00412AF3"/>
    <w:rsid w:val="004171BB"/>
    <w:rsid w:val="00423750"/>
    <w:rsid w:val="00426179"/>
    <w:rsid w:val="0043066C"/>
    <w:rsid w:val="0043077C"/>
    <w:rsid w:val="00430A66"/>
    <w:rsid w:val="00431F6B"/>
    <w:rsid w:val="00437D9B"/>
    <w:rsid w:val="00440E44"/>
    <w:rsid w:val="00444B46"/>
    <w:rsid w:val="0044581E"/>
    <w:rsid w:val="00447EB0"/>
    <w:rsid w:val="004503B7"/>
    <w:rsid w:val="00450699"/>
    <w:rsid w:val="004506D5"/>
    <w:rsid w:val="00451CB3"/>
    <w:rsid w:val="00452E90"/>
    <w:rsid w:val="00452ED8"/>
    <w:rsid w:val="00455C0E"/>
    <w:rsid w:val="0045641B"/>
    <w:rsid w:val="00456817"/>
    <w:rsid w:val="00456C35"/>
    <w:rsid w:val="004577CD"/>
    <w:rsid w:val="004602CD"/>
    <w:rsid w:val="00460496"/>
    <w:rsid w:val="00463536"/>
    <w:rsid w:val="00471804"/>
    <w:rsid w:val="00487B74"/>
    <w:rsid w:val="00493CC8"/>
    <w:rsid w:val="004943DB"/>
    <w:rsid w:val="004A3AD8"/>
    <w:rsid w:val="004A6AF2"/>
    <w:rsid w:val="004B4180"/>
    <w:rsid w:val="004B4351"/>
    <w:rsid w:val="004C0F5E"/>
    <w:rsid w:val="004D0CBE"/>
    <w:rsid w:val="004D1CC5"/>
    <w:rsid w:val="004D2054"/>
    <w:rsid w:val="004D2DD4"/>
    <w:rsid w:val="004D4BA7"/>
    <w:rsid w:val="004D52E5"/>
    <w:rsid w:val="00500335"/>
    <w:rsid w:val="005021C5"/>
    <w:rsid w:val="005151D3"/>
    <w:rsid w:val="00521A26"/>
    <w:rsid w:val="00522A19"/>
    <w:rsid w:val="005238FE"/>
    <w:rsid w:val="00524CE6"/>
    <w:rsid w:val="00524DA7"/>
    <w:rsid w:val="00530361"/>
    <w:rsid w:val="005346E0"/>
    <w:rsid w:val="00535A07"/>
    <w:rsid w:val="005433B3"/>
    <w:rsid w:val="0054553A"/>
    <w:rsid w:val="00546D22"/>
    <w:rsid w:val="0054778B"/>
    <w:rsid w:val="005507E9"/>
    <w:rsid w:val="00551A02"/>
    <w:rsid w:val="005534FA"/>
    <w:rsid w:val="005633AF"/>
    <w:rsid w:val="00564B46"/>
    <w:rsid w:val="005724D3"/>
    <w:rsid w:val="005728B5"/>
    <w:rsid w:val="00572B65"/>
    <w:rsid w:val="005767AC"/>
    <w:rsid w:val="00581168"/>
    <w:rsid w:val="00582062"/>
    <w:rsid w:val="005878EB"/>
    <w:rsid w:val="00592081"/>
    <w:rsid w:val="00594915"/>
    <w:rsid w:val="00597BB6"/>
    <w:rsid w:val="005A1630"/>
    <w:rsid w:val="005A1BAF"/>
    <w:rsid w:val="005A2717"/>
    <w:rsid w:val="005A2EBF"/>
    <w:rsid w:val="005A6331"/>
    <w:rsid w:val="005A7179"/>
    <w:rsid w:val="005A7865"/>
    <w:rsid w:val="005B0763"/>
    <w:rsid w:val="005B264B"/>
    <w:rsid w:val="005B6AAC"/>
    <w:rsid w:val="005C0E79"/>
    <w:rsid w:val="005C15AA"/>
    <w:rsid w:val="005C33FD"/>
    <w:rsid w:val="005C3BA5"/>
    <w:rsid w:val="005C58C9"/>
    <w:rsid w:val="005D3A03"/>
    <w:rsid w:val="005D3AC0"/>
    <w:rsid w:val="005D49D4"/>
    <w:rsid w:val="005D5A24"/>
    <w:rsid w:val="005D69AE"/>
    <w:rsid w:val="005D6FD1"/>
    <w:rsid w:val="005E7461"/>
    <w:rsid w:val="005F0289"/>
    <w:rsid w:val="005F4E38"/>
    <w:rsid w:val="005F514C"/>
    <w:rsid w:val="005F6C4F"/>
    <w:rsid w:val="00603403"/>
    <w:rsid w:val="00604BFA"/>
    <w:rsid w:val="00607AE7"/>
    <w:rsid w:val="006107CE"/>
    <w:rsid w:val="006241C9"/>
    <w:rsid w:val="006259AC"/>
    <w:rsid w:val="00625CD1"/>
    <w:rsid w:val="00626F7B"/>
    <w:rsid w:val="00632D7D"/>
    <w:rsid w:val="0063416E"/>
    <w:rsid w:val="006351D6"/>
    <w:rsid w:val="00636557"/>
    <w:rsid w:val="00640553"/>
    <w:rsid w:val="00640E28"/>
    <w:rsid w:val="00640F5D"/>
    <w:rsid w:val="00641B37"/>
    <w:rsid w:val="00644353"/>
    <w:rsid w:val="0064532D"/>
    <w:rsid w:val="00647C29"/>
    <w:rsid w:val="0065012E"/>
    <w:rsid w:val="00652F96"/>
    <w:rsid w:val="00653355"/>
    <w:rsid w:val="00654EFD"/>
    <w:rsid w:val="006561ED"/>
    <w:rsid w:val="0065721A"/>
    <w:rsid w:val="00675ADC"/>
    <w:rsid w:val="00681D65"/>
    <w:rsid w:val="0069370B"/>
    <w:rsid w:val="006977BA"/>
    <w:rsid w:val="006A0B41"/>
    <w:rsid w:val="006A2A8C"/>
    <w:rsid w:val="006A4D40"/>
    <w:rsid w:val="006A60B0"/>
    <w:rsid w:val="006A6666"/>
    <w:rsid w:val="006A7307"/>
    <w:rsid w:val="006A7870"/>
    <w:rsid w:val="006B5326"/>
    <w:rsid w:val="006C0E7A"/>
    <w:rsid w:val="006C10EF"/>
    <w:rsid w:val="006C1A2E"/>
    <w:rsid w:val="006C516A"/>
    <w:rsid w:val="006C550C"/>
    <w:rsid w:val="006D1DA8"/>
    <w:rsid w:val="006D1ED0"/>
    <w:rsid w:val="006D37DD"/>
    <w:rsid w:val="006D38C3"/>
    <w:rsid w:val="006E180E"/>
    <w:rsid w:val="006E5BD6"/>
    <w:rsid w:val="006E76E0"/>
    <w:rsid w:val="006F217D"/>
    <w:rsid w:val="00705632"/>
    <w:rsid w:val="00710170"/>
    <w:rsid w:val="00711304"/>
    <w:rsid w:val="00712841"/>
    <w:rsid w:val="00715F96"/>
    <w:rsid w:val="00717409"/>
    <w:rsid w:val="007236BA"/>
    <w:rsid w:val="00724C89"/>
    <w:rsid w:val="0072779C"/>
    <w:rsid w:val="00730389"/>
    <w:rsid w:val="00733971"/>
    <w:rsid w:val="00734CA8"/>
    <w:rsid w:val="00736FD1"/>
    <w:rsid w:val="00740DE5"/>
    <w:rsid w:val="00741490"/>
    <w:rsid w:val="00743220"/>
    <w:rsid w:val="007477BB"/>
    <w:rsid w:val="00760BDE"/>
    <w:rsid w:val="00761AFA"/>
    <w:rsid w:val="00761B32"/>
    <w:rsid w:val="00761FB9"/>
    <w:rsid w:val="00764BB0"/>
    <w:rsid w:val="00770FF4"/>
    <w:rsid w:val="00774500"/>
    <w:rsid w:val="00780E33"/>
    <w:rsid w:val="007818A1"/>
    <w:rsid w:val="007818DC"/>
    <w:rsid w:val="00781BA3"/>
    <w:rsid w:val="00787E50"/>
    <w:rsid w:val="00792640"/>
    <w:rsid w:val="00793206"/>
    <w:rsid w:val="00793BDD"/>
    <w:rsid w:val="007941FD"/>
    <w:rsid w:val="007B1AE1"/>
    <w:rsid w:val="007B1BEA"/>
    <w:rsid w:val="007B5AAF"/>
    <w:rsid w:val="007B74C7"/>
    <w:rsid w:val="007C150B"/>
    <w:rsid w:val="007C2410"/>
    <w:rsid w:val="007C6261"/>
    <w:rsid w:val="007C6B5C"/>
    <w:rsid w:val="007D3382"/>
    <w:rsid w:val="007D6C70"/>
    <w:rsid w:val="007E0186"/>
    <w:rsid w:val="007E0354"/>
    <w:rsid w:val="007E0395"/>
    <w:rsid w:val="007E3051"/>
    <w:rsid w:val="007E63E1"/>
    <w:rsid w:val="007E7378"/>
    <w:rsid w:val="007F1B80"/>
    <w:rsid w:val="007F3FC8"/>
    <w:rsid w:val="008002C0"/>
    <w:rsid w:val="00801738"/>
    <w:rsid w:val="008025EB"/>
    <w:rsid w:val="00807B05"/>
    <w:rsid w:val="00810AE7"/>
    <w:rsid w:val="00813D0A"/>
    <w:rsid w:val="00820305"/>
    <w:rsid w:val="00820664"/>
    <w:rsid w:val="00824304"/>
    <w:rsid w:val="00827313"/>
    <w:rsid w:val="00827C96"/>
    <w:rsid w:val="00827CCA"/>
    <w:rsid w:val="00830315"/>
    <w:rsid w:val="00831312"/>
    <w:rsid w:val="0083218C"/>
    <w:rsid w:val="00834C59"/>
    <w:rsid w:val="008425F2"/>
    <w:rsid w:val="00844091"/>
    <w:rsid w:val="008478AD"/>
    <w:rsid w:val="00853146"/>
    <w:rsid w:val="00853399"/>
    <w:rsid w:val="00855BE9"/>
    <w:rsid w:val="00860927"/>
    <w:rsid w:val="00860EE2"/>
    <w:rsid w:val="00861DC8"/>
    <w:rsid w:val="00862061"/>
    <w:rsid w:val="00864BF7"/>
    <w:rsid w:val="008660E0"/>
    <w:rsid w:val="008710E8"/>
    <w:rsid w:val="00872BAB"/>
    <w:rsid w:val="00874234"/>
    <w:rsid w:val="008750DE"/>
    <w:rsid w:val="00877BBA"/>
    <w:rsid w:val="00881062"/>
    <w:rsid w:val="008833E0"/>
    <w:rsid w:val="00883CFC"/>
    <w:rsid w:val="0088745B"/>
    <w:rsid w:val="00887FDE"/>
    <w:rsid w:val="00890DDE"/>
    <w:rsid w:val="008912E9"/>
    <w:rsid w:val="008A0AF9"/>
    <w:rsid w:val="008A0CD1"/>
    <w:rsid w:val="008A1682"/>
    <w:rsid w:val="008A18F5"/>
    <w:rsid w:val="008A4CE7"/>
    <w:rsid w:val="008B1052"/>
    <w:rsid w:val="008B46E2"/>
    <w:rsid w:val="008B520D"/>
    <w:rsid w:val="008C0F98"/>
    <w:rsid w:val="008C10B7"/>
    <w:rsid w:val="008C201E"/>
    <w:rsid w:val="008C4021"/>
    <w:rsid w:val="008C51D3"/>
    <w:rsid w:val="008C5323"/>
    <w:rsid w:val="008C5858"/>
    <w:rsid w:val="008D5DE5"/>
    <w:rsid w:val="008D7836"/>
    <w:rsid w:val="008E49A4"/>
    <w:rsid w:val="008F5083"/>
    <w:rsid w:val="008F5834"/>
    <w:rsid w:val="008F5D09"/>
    <w:rsid w:val="008F7C55"/>
    <w:rsid w:val="009071CF"/>
    <w:rsid w:val="00910B10"/>
    <w:rsid w:val="00923050"/>
    <w:rsid w:val="00923833"/>
    <w:rsid w:val="00931AFB"/>
    <w:rsid w:val="0093524A"/>
    <w:rsid w:val="00936D13"/>
    <w:rsid w:val="00936E66"/>
    <w:rsid w:val="00941862"/>
    <w:rsid w:val="00942A24"/>
    <w:rsid w:val="00944DBA"/>
    <w:rsid w:val="00950648"/>
    <w:rsid w:val="009512B7"/>
    <w:rsid w:val="00955C89"/>
    <w:rsid w:val="00955ECE"/>
    <w:rsid w:val="00955F3B"/>
    <w:rsid w:val="00956786"/>
    <w:rsid w:val="00957698"/>
    <w:rsid w:val="0096430A"/>
    <w:rsid w:val="00970E26"/>
    <w:rsid w:val="0097674B"/>
    <w:rsid w:val="00980B7A"/>
    <w:rsid w:val="00981173"/>
    <w:rsid w:val="009835B1"/>
    <w:rsid w:val="00985295"/>
    <w:rsid w:val="00986225"/>
    <w:rsid w:val="0099654B"/>
    <w:rsid w:val="009A13ED"/>
    <w:rsid w:val="009A2BCA"/>
    <w:rsid w:val="009A2D99"/>
    <w:rsid w:val="009A5ACA"/>
    <w:rsid w:val="009A6A3B"/>
    <w:rsid w:val="009A6FBD"/>
    <w:rsid w:val="009D0458"/>
    <w:rsid w:val="009D2B40"/>
    <w:rsid w:val="009D497E"/>
    <w:rsid w:val="009E4089"/>
    <w:rsid w:val="009E5941"/>
    <w:rsid w:val="009F1370"/>
    <w:rsid w:val="009F19E4"/>
    <w:rsid w:val="009F29DC"/>
    <w:rsid w:val="009F6D20"/>
    <w:rsid w:val="00A06076"/>
    <w:rsid w:val="00A07C2B"/>
    <w:rsid w:val="00A16B7E"/>
    <w:rsid w:val="00A17A8E"/>
    <w:rsid w:val="00A17E83"/>
    <w:rsid w:val="00A17EFF"/>
    <w:rsid w:val="00A2123A"/>
    <w:rsid w:val="00A22606"/>
    <w:rsid w:val="00A24F64"/>
    <w:rsid w:val="00A30F90"/>
    <w:rsid w:val="00A31288"/>
    <w:rsid w:val="00A31B96"/>
    <w:rsid w:val="00A3700E"/>
    <w:rsid w:val="00A42439"/>
    <w:rsid w:val="00A46522"/>
    <w:rsid w:val="00A477E7"/>
    <w:rsid w:val="00A51D69"/>
    <w:rsid w:val="00A523A5"/>
    <w:rsid w:val="00A53834"/>
    <w:rsid w:val="00A62981"/>
    <w:rsid w:val="00A6652C"/>
    <w:rsid w:val="00A713CE"/>
    <w:rsid w:val="00A748D7"/>
    <w:rsid w:val="00A74EE6"/>
    <w:rsid w:val="00A82473"/>
    <w:rsid w:val="00A857F9"/>
    <w:rsid w:val="00A85C5B"/>
    <w:rsid w:val="00A90D3E"/>
    <w:rsid w:val="00A92386"/>
    <w:rsid w:val="00A949D8"/>
    <w:rsid w:val="00AA0312"/>
    <w:rsid w:val="00AA39C0"/>
    <w:rsid w:val="00AA6B60"/>
    <w:rsid w:val="00AA7773"/>
    <w:rsid w:val="00AA7995"/>
    <w:rsid w:val="00AA7F48"/>
    <w:rsid w:val="00AB15F3"/>
    <w:rsid w:val="00AB17EC"/>
    <w:rsid w:val="00AB311B"/>
    <w:rsid w:val="00AB75C9"/>
    <w:rsid w:val="00AC1063"/>
    <w:rsid w:val="00AC1A07"/>
    <w:rsid w:val="00AC1A21"/>
    <w:rsid w:val="00AD2575"/>
    <w:rsid w:val="00AD2AD5"/>
    <w:rsid w:val="00AD3A3A"/>
    <w:rsid w:val="00AD3C8C"/>
    <w:rsid w:val="00AD7B7C"/>
    <w:rsid w:val="00AE1769"/>
    <w:rsid w:val="00AE2406"/>
    <w:rsid w:val="00AF1B7F"/>
    <w:rsid w:val="00AF30C4"/>
    <w:rsid w:val="00AF322C"/>
    <w:rsid w:val="00AF3611"/>
    <w:rsid w:val="00AF66EB"/>
    <w:rsid w:val="00B00048"/>
    <w:rsid w:val="00B04648"/>
    <w:rsid w:val="00B12E85"/>
    <w:rsid w:val="00B15856"/>
    <w:rsid w:val="00B2596A"/>
    <w:rsid w:val="00B30B0B"/>
    <w:rsid w:val="00B345E3"/>
    <w:rsid w:val="00B36823"/>
    <w:rsid w:val="00B3789E"/>
    <w:rsid w:val="00B402F9"/>
    <w:rsid w:val="00B40328"/>
    <w:rsid w:val="00B43024"/>
    <w:rsid w:val="00B43CDB"/>
    <w:rsid w:val="00B46052"/>
    <w:rsid w:val="00B47F89"/>
    <w:rsid w:val="00B51084"/>
    <w:rsid w:val="00B523C5"/>
    <w:rsid w:val="00B547E0"/>
    <w:rsid w:val="00B54E39"/>
    <w:rsid w:val="00B55338"/>
    <w:rsid w:val="00B669C2"/>
    <w:rsid w:val="00B67868"/>
    <w:rsid w:val="00B74D63"/>
    <w:rsid w:val="00B77D0D"/>
    <w:rsid w:val="00B823AA"/>
    <w:rsid w:val="00B87325"/>
    <w:rsid w:val="00B90CD8"/>
    <w:rsid w:val="00B9522E"/>
    <w:rsid w:val="00BA04F4"/>
    <w:rsid w:val="00BA0FEE"/>
    <w:rsid w:val="00BA45DB"/>
    <w:rsid w:val="00BA5CBB"/>
    <w:rsid w:val="00BA649C"/>
    <w:rsid w:val="00BB024F"/>
    <w:rsid w:val="00BB0B67"/>
    <w:rsid w:val="00BB30F7"/>
    <w:rsid w:val="00BB4CE5"/>
    <w:rsid w:val="00BB6762"/>
    <w:rsid w:val="00BB761E"/>
    <w:rsid w:val="00BB7DE2"/>
    <w:rsid w:val="00BC7856"/>
    <w:rsid w:val="00BD152E"/>
    <w:rsid w:val="00BD3714"/>
    <w:rsid w:val="00BD6EB3"/>
    <w:rsid w:val="00BE0457"/>
    <w:rsid w:val="00BE1034"/>
    <w:rsid w:val="00BE1391"/>
    <w:rsid w:val="00BE155B"/>
    <w:rsid w:val="00BE3B7A"/>
    <w:rsid w:val="00BE6C05"/>
    <w:rsid w:val="00BF2064"/>
    <w:rsid w:val="00BF4184"/>
    <w:rsid w:val="00BF4C63"/>
    <w:rsid w:val="00BF7165"/>
    <w:rsid w:val="00C05943"/>
    <w:rsid w:val="00C0601E"/>
    <w:rsid w:val="00C06A21"/>
    <w:rsid w:val="00C119FC"/>
    <w:rsid w:val="00C1701F"/>
    <w:rsid w:val="00C26F55"/>
    <w:rsid w:val="00C31D30"/>
    <w:rsid w:val="00C33922"/>
    <w:rsid w:val="00C34F6D"/>
    <w:rsid w:val="00C367E7"/>
    <w:rsid w:val="00C441BF"/>
    <w:rsid w:val="00C54C41"/>
    <w:rsid w:val="00C55D09"/>
    <w:rsid w:val="00C65E23"/>
    <w:rsid w:val="00C70310"/>
    <w:rsid w:val="00C77C6B"/>
    <w:rsid w:val="00C80251"/>
    <w:rsid w:val="00C85789"/>
    <w:rsid w:val="00C86F53"/>
    <w:rsid w:val="00C90149"/>
    <w:rsid w:val="00C90986"/>
    <w:rsid w:val="00C95AC8"/>
    <w:rsid w:val="00C965C2"/>
    <w:rsid w:val="00CA1ABB"/>
    <w:rsid w:val="00CA5843"/>
    <w:rsid w:val="00CA6F80"/>
    <w:rsid w:val="00CA7D0B"/>
    <w:rsid w:val="00CB3E1C"/>
    <w:rsid w:val="00CC3FF8"/>
    <w:rsid w:val="00CC5B32"/>
    <w:rsid w:val="00CC672B"/>
    <w:rsid w:val="00CD0E65"/>
    <w:rsid w:val="00CD407E"/>
    <w:rsid w:val="00CD4692"/>
    <w:rsid w:val="00CD62F5"/>
    <w:rsid w:val="00CD6856"/>
    <w:rsid w:val="00CD6E39"/>
    <w:rsid w:val="00CE01B4"/>
    <w:rsid w:val="00CE17A7"/>
    <w:rsid w:val="00CF3012"/>
    <w:rsid w:val="00CF4BE4"/>
    <w:rsid w:val="00CF6E91"/>
    <w:rsid w:val="00D017AD"/>
    <w:rsid w:val="00D030B8"/>
    <w:rsid w:val="00D04BCF"/>
    <w:rsid w:val="00D12173"/>
    <w:rsid w:val="00D16DAB"/>
    <w:rsid w:val="00D21019"/>
    <w:rsid w:val="00D22C1D"/>
    <w:rsid w:val="00D2318E"/>
    <w:rsid w:val="00D23D45"/>
    <w:rsid w:val="00D257A4"/>
    <w:rsid w:val="00D30BE5"/>
    <w:rsid w:val="00D313A7"/>
    <w:rsid w:val="00D32248"/>
    <w:rsid w:val="00D337A3"/>
    <w:rsid w:val="00D34C9C"/>
    <w:rsid w:val="00D4165F"/>
    <w:rsid w:val="00D5126D"/>
    <w:rsid w:val="00D51C93"/>
    <w:rsid w:val="00D525D2"/>
    <w:rsid w:val="00D531C2"/>
    <w:rsid w:val="00D5574A"/>
    <w:rsid w:val="00D57588"/>
    <w:rsid w:val="00D66C14"/>
    <w:rsid w:val="00D72922"/>
    <w:rsid w:val="00D742AD"/>
    <w:rsid w:val="00D7653D"/>
    <w:rsid w:val="00D77739"/>
    <w:rsid w:val="00D80191"/>
    <w:rsid w:val="00D81D52"/>
    <w:rsid w:val="00D82E79"/>
    <w:rsid w:val="00D84ECB"/>
    <w:rsid w:val="00D8507C"/>
    <w:rsid w:val="00D85B68"/>
    <w:rsid w:val="00D90AD4"/>
    <w:rsid w:val="00D935DD"/>
    <w:rsid w:val="00D9368C"/>
    <w:rsid w:val="00D9453D"/>
    <w:rsid w:val="00D96E88"/>
    <w:rsid w:val="00D970A4"/>
    <w:rsid w:val="00D97DE8"/>
    <w:rsid w:val="00DA7A63"/>
    <w:rsid w:val="00DB0885"/>
    <w:rsid w:val="00DB2DDA"/>
    <w:rsid w:val="00DB58C4"/>
    <w:rsid w:val="00DB5E1A"/>
    <w:rsid w:val="00DC17F5"/>
    <w:rsid w:val="00DC306E"/>
    <w:rsid w:val="00DC6887"/>
    <w:rsid w:val="00DD1342"/>
    <w:rsid w:val="00DD588B"/>
    <w:rsid w:val="00DE314C"/>
    <w:rsid w:val="00DE3461"/>
    <w:rsid w:val="00DE7730"/>
    <w:rsid w:val="00E011D5"/>
    <w:rsid w:val="00E039D2"/>
    <w:rsid w:val="00E04CA4"/>
    <w:rsid w:val="00E1252F"/>
    <w:rsid w:val="00E17E51"/>
    <w:rsid w:val="00E258D0"/>
    <w:rsid w:val="00E33106"/>
    <w:rsid w:val="00E3392D"/>
    <w:rsid w:val="00E3554F"/>
    <w:rsid w:val="00E42C6A"/>
    <w:rsid w:val="00E46001"/>
    <w:rsid w:val="00E469CF"/>
    <w:rsid w:val="00E5006E"/>
    <w:rsid w:val="00E56E34"/>
    <w:rsid w:val="00E5777E"/>
    <w:rsid w:val="00E6004D"/>
    <w:rsid w:val="00E60BE5"/>
    <w:rsid w:val="00E6113A"/>
    <w:rsid w:val="00E61C29"/>
    <w:rsid w:val="00E636C5"/>
    <w:rsid w:val="00E65D52"/>
    <w:rsid w:val="00E67906"/>
    <w:rsid w:val="00E7007A"/>
    <w:rsid w:val="00E72109"/>
    <w:rsid w:val="00E769B6"/>
    <w:rsid w:val="00E81696"/>
    <w:rsid w:val="00E81978"/>
    <w:rsid w:val="00E8198E"/>
    <w:rsid w:val="00E81D8F"/>
    <w:rsid w:val="00E8755C"/>
    <w:rsid w:val="00E96612"/>
    <w:rsid w:val="00EA2B55"/>
    <w:rsid w:val="00EA3297"/>
    <w:rsid w:val="00EA5E11"/>
    <w:rsid w:val="00EA5F48"/>
    <w:rsid w:val="00EC6C0D"/>
    <w:rsid w:val="00ED359B"/>
    <w:rsid w:val="00ED5A79"/>
    <w:rsid w:val="00EE5796"/>
    <w:rsid w:val="00EE6F7D"/>
    <w:rsid w:val="00EE7C2A"/>
    <w:rsid w:val="00EF14A8"/>
    <w:rsid w:val="00EF61F0"/>
    <w:rsid w:val="00EF6A41"/>
    <w:rsid w:val="00EF6F60"/>
    <w:rsid w:val="00EF7B35"/>
    <w:rsid w:val="00F02C01"/>
    <w:rsid w:val="00F06166"/>
    <w:rsid w:val="00F06A55"/>
    <w:rsid w:val="00F11057"/>
    <w:rsid w:val="00F1449D"/>
    <w:rsid w:val="00F1527C"/>
    <w:rsid w:val="00F169E3"/>
    <w:rsid w:val="00F16F21"/>
    <w:rsid w:val="00F2161A"/>
    <w:rsid w:val="00F224DB"/>
    <w:rsid w:val="00F23565"/>
    <w:rsid w:val="00F23E79"/>
    <w:rsid w:val="00F23F0B"/>
    <w:rsid w:val="00F26502"/>
    <w:rsid w:val="00F30C57"/>
    <w:rsid w:val="00F37219"/>
    <w:rsid w:val="00F3725D"/>
    <w:rsid w:val="00F379B7"/>
    <w:rsid w:val="00F43854"/>
    <w:rsid w:val="00F47981"/>
    <w:rsid w:val="00F47C5B"/>
    <w:rsid w:val="00F5094F"/>
    <w:rsid w:val="00F525FA"/>
    <w:rsid w:val="00F638F6"/>
    <w:rsid w:val="00F65BE0"/>
    <w:rsid w:val="00F661AC"/>
    <w:rsid w:val="00F6759E"/>
    <w:rsid w:val="00F67807"/>
    <w:rsid w:val="00F72CA0"/>
    <w:rsid w:val="00F72FFD"/>
    <w:rsid w:val="00F81F15"/>
    <w:rsid w:val="00F82270"/>
    <w:rsid w:val="00F830FC"/>
    <w:rsid w:val="00F87A37"/>
    <w:rsid w:val="00F936C0"/>
    <w:rsid w:val="00F96116"/>
    <w:rsid w:val="00FB188E"/>
    <w:rsid w:val="00FB3E9B"/>
    <w:rsid w:val="00FB7C1B"/>
    <w:rsid w:val="00FC1862"/>
    <w:rsid w:val="00FC4149"/>
    <w:rsid w:val="00FC61AB"/>
    <w:rsid w:val="00FC75E9"/>
    <w:rsid w:val="00FD0AD3"/>
    <w:rsid w:val="00FE0ACD"/>
    <w:rsid w:val="00FE27BF"/>
    <w:rsid w:val="00FE474F"/>
    <w:rsid w:val="00FE65AB"/>
    <w:rsid w:val="00FF01A1"/>
    <w:rsid w:val="00FF01A7"/>
    <w:rsid w:val="00FF04FB"/>
    <w:rsid w:val="00FF2002"/>
    <w:rsid w:val="00FF6831"/>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53F27"/>
  <w15:chartTrackingRefBased/>
  <w15:docId w15:val="{89992AC9-12AA-4289-920D-FD70D39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C5"/>
  </w:style>
  <w:style w:type="paragraph" w:styleId="Heading1">
    <w:name w:val="heading 1"/>
    <w:basedOn w:val="Normal"/>
    <w:next w:val="Normal"/>
    <w:link w:val="Heading1Char"/>
    <w:uiPriority w:val="9"/>
    <w:qFormat/>
    <w:rsid w:val="004D1CC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1CC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1CC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4D1CC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4D1CC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D1CC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D1CC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D1C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1C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uiPriority w:val="22"/>
    <w:qFormat/>
    <w:rsid w:val="004D1CC5"/>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4D1CC5"/>
    <w:pPr>
      <w:spacing w:after="0" w:line="240" w:lineRule="auto"/>
    </w:pPr>
  </w:style>
  <w:style w:type="character" w:customStyle="1" w:styleId="Heading1Char">
    <w:name w:val="Heading 1 Char"/>
    <w:basedOn w:val="DefaultParagraphFont"/>
    <w:link w:val="Heading1"/>
    <w:uiPriority w:val="9"/>
    <w:rsid w:val="004D1CC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4D1CC5"/>
    <w:rPr>
      <w:caps/>
      <w:spacing w:val="15"/>
      <w:shd w:val="clear" w:color="auto" w:fill="D4EAF3" w:themeFill="accent1" w:themeFillTint="33"/>
    </w:rPr>
  </w:style>
  <w:style w:type="paragraph" w:styleId="Title">
    <w:name w:val="Title"/>
    <w:basedOn w:val="Normal"/>
    <w:next w:val="Normal"/>
    <w:link w:val="TitleChar"/>
    <w:uiPriority w:val="10"/>
    <w:qFormat/>
    <w:rsid w:val="004D1CC5"/>
    <w:pPr>
      <w:spacing w:before="240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D1CC5"/>
    <w:rPr>
      <w:rFonts w:asciiTheme="majorHAnsi" w:eastAsiaTheme="majorEastAsia" w:hAnsiTheme="majorHAnsi" w:cstheme="majorBidi"/>
      <w:caps/>
      <w:color w:val="3494BA" w:themeColor="accent1"/>
      <w:spacing w:val="10"/>
      <w:sz w:val="52"/>
      <w:szCs w:val="52"/>
    </w:rPr>
  </w:style>
  <w:style w:type="character" w:styleId="Emphasis">
    <w:name w:val="Emphasis"/>
    <w:uiPriority w:val="20"/>
    <w:qFormat/>
    <w:rsid w:val="004D1CC5"/>
    <w:rPr>
      <w:caps/>
      <w:color w:val="1A495C" w:themeColor="accent1" w:themeShade="7F"/>
      <w:spacing w:val="5"/>
    </w:rPr>
  </w:style>
  <w:style w:type="character" w:customStyle="1" w:styleId="Heading3Char">
    <w:name w:val="Heading 3 Char"/>
    <w:basedOn w:val="DefaultParagraphFont"/>
    <w:link w:val="Heading3"/>
    <w:uiPriority w:val="9"/>
    <w:rsid w:val="004D1CC5"/>
    <w:rPr>
      <w:caps/>
      <w:color w:val="1A495C" w:themeColor="accent1" w:themeShade="7F"/>
      <w:spacing w:val="15"/>
    </w:rPr>
  </w:style>
  <w:style w:type="character" w:customStyle="1" w:styleId="Heading4Char">
    <w:name w:val="Heading 4 Char"/>
    <w:basedOn w:val="DefaultParagraphFont"/>
    <w:link w:val="Heading4"/>
    <w:uiPriority w:val="9"/>
    <w:rsid w:val="004D1CC5"/>
    <w:rPr>
      <w:caps/>
      <w:color w:val="276E8B" w:themeColor="accent1" w:themeShade="BF"/>
      <w:spacing w:val="10"/>
    </w:rPr>
  </w:style>
  <w:style w:type="character" w:customStyle="1" w:styleId="Heading5Char">
    <w:name w:val="Heading 5 Char"/>
    <w:basedOn w:val="DefaultParagraphFont"/>
    <w:link w:val="Heading5"/>
    <w:uiPriority w:val="9"/>
    <w:rsid w:val="004D1CC5"/>
    <w:rPr>
      <w:caps/>
      <w:color w:val="276E8B" w:themeColor="accent1" w:themeShade="BF"/>
      <w:spacing w:val="10"/>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4D1CC5"/>
    <w:rPr>
      <w:b/>
      <w:bCs/>
      <w:color w:val="276E8B" w:themeColor="accent1" w:themeShade="BF"/>
      <w:sz w:val="16"/>
      <w:szCs w:val="1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4D1CC5"/>
    <w:rPr>
      <w:caps/>
      <w:color w:val="276E8B" w:themeColor="accent1" w:themeShade="BF"/>
      <w:spacing w:val="10"/>
    </w:rPr>
  </w:style>
  <w:style w:type="character" w:customStyle="1" w:styleId="Heading7Char">
    <w:name w:val="Heading 7 Char"/>
    <w:basedOn w:val="DefaultParagraphFont"/>
    <w:link w:val="Heading7"/>
    <w:uiPriority w:val="9"/>
    <w:semiHidden/>
    <w:rsid w:val="004D1CC5"/>
    <w:rPr>
      <w:caps/>
      <w:color w:val="276E8B" w:themeColor="accent1" w:themeShade="BF"/>
      <w:spacing w:val="10"/>
    </w:rPr>
  </w:style>
  <w:style w:type="character" w:customStyle="1" w:styleId="Heading8Char">
    <w:name w:val="Heading 8 Char"/>
    <w:basedOn w:val="DefaultParagraphFont"/>
    <w:link w:val="Heading8"/>
    <w:uiPriority w:val="9"/>
    <w:semiHidden/>
    <w:rsid w:val="004D1CC5"/>
    <w:rPr>
      <w:caps/>
      <w:spacing w:val="10"/>
      <w:sz w:val="18"/>
      <w:szCs w:val="18"/>
    </w:rPr>
  </w:style>
  <w:style w:type="character" w:customStyle="1" w:styleId="Heading9Char">
    <w:name w:val="Heading 9 Char"/>
    <w:basedOn w:val="DefaultParagraphFont"/>
    <w:link w:val="Heading9"/>
    <w:uiPriority w:val="9"/>
    <w:semiHidden/>
    <w:rsid w:val="004D1CC5"/>
    <w:rPr>
      <w:i/>
      <w:iCs/>
      <w:caps/>
      <w:spacing w:val="10"/>
      <w:sz w:val="18"/>
      <w:szCs w:val="18"/>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D1CC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4D1CC5"/>
    <w:rPr>
      <w:color w:val="3494BA" w:themeColor="accent1"/>
      <w:sz w:val="24"/>
      <w:szCs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4D1CC5"/>
    <w:rPr>
      <w:i/>
      <w:iCs/>
      <w:sz w:val="24"/>
      <w:szCs w:val="24"/>
    </w:rPr>
  </w:style>
  <w:style w:type="character" w:customStyle="1" w:styleId="QuoteChar">
    <w:name w:val="Quote Char"/>
    <w:basedOn w:val="DefaultParagraphFont"/>
    <w:link w:val="Quote"/>
    <w:uiPriority w:val="29"/>
    <w:rsid w:val="004D1CC5"/>
    <w:rPr>
      <w:i/>
      <w:iCs/>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 w:val="22"/>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uiPriority w:val="21"/>
    <w:qFormat/>
    <w:rsid w:val="004D1CC5"/>
    <w:rPr>
      <w:b/>
      <w:bCs/>
      <w:caps/>
      <w:color w:val="1A495C" w:themeColor="accent1" w:themeShade="7F"/>
      <w:spacing w:val="10"/>
    </w:rPr>
  </w:style>
  <w:style w:type="character" w:styleId="IntenseReference">
    <w:name w:val="Intense Reference"/>
    <w:uiPriority w:val="32"/>
    <w:qFormat/>
    <w:rsid w:val="004D1CC5"/>
    <w:rPr>
      <w:b/>
      <w:bCs/>
      <w:i/>
      <w:iCs/>
      <w:caps/>
      <w:color w:val="3494BA" w:themeColor="accent1"/>
    </w:rPr>
  </w:style>
  <w:style w:type="paragraph" w:styleId="TOCHeading">
    <w:name w:val="TOC Heading"/>
    <w:basedOn w:val="Heading1"/>
    <w:next w:val="Normal"/>
    <w:uiPriority w:val="39"/>
    <w:semiHidden/>
    <w:unhideWhenUsed/>
    <w:qFormat/>
    <w:rsid w:val="004D1CC5"/>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4D1C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1CC5"/>
    <w:rPr>
      <w:caps/>
      <w:color w:val="595959" w:themeColor="text1" w:themeTint="A6"/>
      <w:spacing w:val="10"/>
      <w:sz w:val="21"/>
      <w:szCs w:val="21"/>
    </w:rPr>
  </w:style>
  <w:style w:type="character" w:styleId="SubtleEmphasis">
    <w:name w:val="Subtle Emphasis"/>
    <w:uiPriority w:val="19"/>
    <w:qFormat/>
    <w:rsid w:val="004D1CC5"/>
    <w:rPr>
      <w:i/>
      <w:iCs/>
      <w:color w:val="1A495C" w:themeColor="accent1" w:themeShade="7F"/>
    </w:rPr>
  </w:style>
  <w:style w:type="character" w:styleId="SubtleReference">
    <w:name w:val="Subtle Reference"/>
    <w:uiPriority w:val="31"/>
    <w:qFormat/>
    <w:rsid w:val="004D1CC5"/>
    <w:rPr>
      <w:b/>
      <w:bCs/>
      <w:color w:val="3494BA" w:themeColor="accent1"/>
    </w:rPr>
  </w:style>
  <w:style w:type="character" w:styleId="BookTitle">
    <w:name w:val="Book Title"/>
    <w:uiPriority w:val="33"/>
    <w:qFormat/>
    <w:rsid w:val="004D1CC5"/>
    <w:rPr>
      <w:b/>
      <w:bCs/>
      <w:i/>
      <w:iCs/>
      <w:spacing w:val="0"/>
    </w:rPr>
  </w:style>
  <w:style w:type="character" w:styleId="Hyperlink">
    <w:name w:val="Hyperlink"/>
    <w:basedOn w:val="DefaultParagraphFont"/>
    <w:uiPriority w:val="99"/>
    <w:unhideWhenUsed/>
    <w:rsid w:val="005507E9"/>
    <w:rPr>
      <w:color w:val="6B9F25" w:themeColor="hyperlink"/>
      <w:u w:val="single"/>
    </w:rPr>
  </w:style>
  <w:style w:type="character" w:styleId="UnresolvedMention">
    <w:name w:val="Unresolved Mention"/>
    <w:basedOn w:val="DefaultParagraphFont"/>
    <w:uiPriority w:val="99"/>
    <w:semiHidden/>
    <w:unhideWhenUsed/>
    <w:rsid w:val="0055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09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396472">
      <w:bodyDiv w:val="1"/>
      <w:marLeft w:val="0"/>
      <w:marRight w:val="0"/>
      <w:marTop w:val="0"/>
      <w:marBottom w:val="0"/>
      <w:divBdr>
        <w:top w:val="none" w:sz="0" w:space="0" w:color="auto"/>
        <w:left w:val="none" w:sz="0" w:space="0" w:color="auto"/>
        <w:bottom w:val="none" w:sz="0" w:space="0" w:color="auto"/>
        <w:right w:val="none" w:sz="0" w:space="0" w:color="auto"/>
      </w:divBdr>
    </w:div>
    <w:div w:id="2498932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4944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1313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3358403">
      <w:bodyDiv w:val="1"/>
      <w:marLeft w:val="0"/>
      <w:marRight w:val="0"/>
      <w:marTop w:val="0"/>
      <w:marBottom w:val="0"/>
      <w:divBdr>
        <w:top w:val="none" w:sz="0" w:space="0" w:color="auto"/>
        <w:left w:val="none" w:sz="0" w:space="0" w:color="auto"/>
        <w:bottom w:val="none" w:sz="0" w:space="0" w:color="auto"/>
        <w:right w:val="none" w:sz="0" w:space="0" w:color="auto"/>
      </w:divBdr>
      <w:divsChild>
        <w:div w:id="735199772">
          <w:marLeft w:val="360"/>
          <w:marRight w:val="0"/>
          <w:marTop w:val="200"/>
          <w:marBottom w:val="160"/>
          <w:divBdr>
            <w:top w:val="none" w:sz="0" w:space="0" w:color="auto"/>
            <w:left w:val="none" w:sz="0" w:space="0" w:color="auto"/>
            <w:bottom w:val="none" w:sz="0" w:space="0" w:color="auto"/>
            <w:right w:val="none" w:sz="0" w:space="0" w:color="auto"/>
          </w:divBdr>
        </w:div>
        <w:div w:id="86461816">
          <w:marLeft w:val="360"/>
          <w:marRight w:val="0"/>
          <w:marTop w:val="200"/>
          <w:marBottom w:val="16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4397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9411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63328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2042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698937">
      <w:bodyDiv w:val="1"/>
      <w:marLeft w:val="0"/>
      <w:marRight w:val="0"/>
      <w:marTop w:val="0"/>
      <w:marBottom w:val="0"/>
      <w:divBdr>
        <w:top w:val="none" w:sz="0" w:space="0" w:color="auto"/>
        <w:left w:val="none" w:sz="0" w:space="0" w:color="auto"/>
        <w:bottom w:val="none" w:sz="0" w:space="0" w:color="auto"/>
        <w:right w:val="none" w:sz="0" w:space="0" w:color="auto"/>
      </w:divBdr>
    </w:div>
    <w:div w:id="2044473910">
      <w:bodyDiv w:val="1"/>
      <w:marLeft w:val="0"/>
      <w:marRight w:val="0"/>
      <w:marTop w:val="0"/>
      <w:marBottom w:val="0"/>
      <w:divBdr>
        <w:top w:val="none" w:sz="0" w:space="0" w:color="auto"/>
        <w:left w:val="none" w:sz="0" w:space="0" w:color="auto"/>
        <w:bottom w:val="none" w:sz="0" w:space="0" w:color="auto"/>
        <w:right w:val="none" w:sz="0" w:space="0" w:color="auto"/>
      </w:divBdr>
    </w:div>
    <w:div w:id="20923122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gu.hosted.panopto.com/Panopto/Pages/Viewer.aspx?id=46122512-aee7-4b23-940a-af5d01590ad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go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655D13FF5A4A10BFD0C8BD67BFE591"/>
        <w:category>
          <w:name w:val="General"/>
          <w:gallery w:val="placeholder"/>
        </w:category>
        <w:types>
          <w:type w:val="bbPlcHdr"/>
        </w:types>
        <w:behaviors>
          <w:behavior w:val="content"/>
        </w:behaviors>
        <w:guid w:val="{E6B41C1B-0816-4700-A2D8-C88C32330CB2}"/>
      </w:docPartPr>
      <w:docPartBody>
        <w:p w:rsidR="00730D7E" w:rsidRDefault="00730D7E">
          <w:pPr>
            <w:pStyle w:val="6C655D13FF5A4A10BFD0C8BD67BFE591"/>
          </w:pPr>
          <w:r>
            <w:t>[Title Here, up to 12 Words, on One to Two Lines]</w:t>
          </w:r>
        </w:p>
      </w:docPartBody>
    </w:docPart>
    <w:docPart>
      <w:docPartPr>
        <w:name w:val="DE3A7FBCB2FF4482AE2835A3EC83A485"/>
        <w:category>
          <w:name w:val="General"/>
          <w:gallery w:val="placeholder"/>
        </w:category>
        <w:types>
          <w:type w:val="bbPlcHdr"/>
        </w:types>
        <w:behaviors>
          <w:behavior w:val="content"/>
        </w:behaviors>
        <w:guid w:val="{953BD7E8-2FC5-41D9-B291-D21A927CAA39}"/>
      </w:docPartPr>
      <w:docPartBody>
        <w:p w:rsidR="00730D7E" w:rsidRDefault="00730D7E">
          <w:pPr>
            <w:pStyle w:val="DE3A7FBCB2FF4482AE2835A3EC83A485"/>
          </w:pPr>
          <w:r>
            <w:t>[Title Here, up to 12 Words, on One to Two Lines]</w:t>
          </w:r>
        </w:p>
      </w:docPartBody>
    </w:docPart>
    <w:docPart>
      <w:docPartPr>
        <w:name w:val="895DD9192B314C6495C6234E5CB5A532"/>
        <w:category>
          <w:name w:val="General"/>
          <w:gallery w:val="placeholder"/>
        </w:category>
        <w:types>
          <w:type w:val="bbPlcHdr"/>
        </w:types>
        <w:behaviors>
          <w:behavior w:val="content"/>
        </w:behaviors>
        <w:guid w:val="{5C571092-29FA-4DDD-884E-0C0A178C985F}"/>
      </w:docPartPr>
      <w:docPartBody>
        <w:p w:rsidR="00730D7E" w:rsidRDefault="00730D7E">
          <w:pPr>
            <w:pStyle w:val="895DD9192B314C6495C6234E5CB5A532"/>
          </w:pPr>
          <w:r w:rsidRPr="005D3A03">
            <w:t>Figures title:</w:t>
          </w:r>
        </w:p>
      </w:docPartBody>
    </w:docPart>
    <w:docPart>
      <w:docPartPr>
        <w:name w:val="871148BE564E484398DF8843D33D401C"/>
        <w:category>
          <w:name w:val="General"/>
          <w:gallery w:val="placeholder"/>
        </w:category>
        <w:types>
          <w:type w:val="bbPlcHdr"/>
        </w:types>
        <w:behaviors>
          <w:behavior w:val="content"/>
        </w:behaviors>
        <w:guid w:val="{2C73CBB0-76B1-4867-A5F3-47B446E62DBE}"/>
      </w:docPartPr>
      <w:docPartBody>
        <w:p w:rsidR="00730D7E" w:rsidRDefault="00730D7E">
          <w:pPr>
            <w:pStyle w:val="871148BE564E484398DF8843D33D401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E"/>
    <w:rsid w:val="000C27C4"/>
    <w:rsid w:val="00175B2C"/>
    <w:rsid w:val="00235DC4"/>
    <w:rsid w:val="0037075E"/>
    <w:rsid w:val="003B4988"/>
    <w:rsid w:val="00730D7E"/>
    <w:rsid w:val="00777786"/>
    <w:rsid w:val="007E593E"/>
    <w:rsid w:val="00B1063B"/>
    <w:rsid w:val="00B150F2"/>
    <w:rsid w:val="00B56E2C"/>
    <w:rsid w:val="00C60E12"/>
    <w:rsid w:val="00D62055"/>
    <w:rsid w:val="00D647E4"/>
    <w:rsid w:val="00D74064"/>
    <w:rsid w:val="00E05BB0"/>
    <w:rsid w:val="00F03EE3"/>
    <w:rsid w:val="00FB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55D13FF5A4A10BFD0C8BD67BFE591">
    <w:name w:val="6C655D13FF5A4A10BFD0C8BD67BFE591"/>
  </w:style>
  <w:style w:type="character" w:styleId="Emphasis">
    <w:name w:val="Emphasis"/>
    <w:basedOn w:val="DefaultParagraphFont"/>
    <w:uiPriority w:val="4"/>
    <w:unhideWhenUsed/>
    <w:qFormat/>
    <w:rPr>
      <w:i/>
      <w:iCs/>
    </w:rPr>
  </w:style>
  <w:style w:type="paragraph" w:customStyle="1" w:styleId="DE3A7FBCB2FF4482AE2835A3EC83A485">
    <w:name w:val="DE3A7FBCB2FF4482AE2835A3EC83A485"/>
  </w:style>
  <w:style w:type="paragraph" w:customStyle="1" w:styleId="895DD9192B314C6495C6234E5CB5A532">
    <w:name w:val="895DD9192B314C6495C6234E5CB5A532"/>
  </w:style>
  <w:style w:type="paragraph" w:customStyle="1" w:styleId="871148BE564E484398DF8843D33D401C">
    <w:name w:val="871148BE564E484398DF8843D33D4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Data Mining Models, Task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145</TotalTime>
  <Pages>7</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PREDICTIVE ANALYSIS – D209</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 D209</dc:title>
  <dc:subject/>
  <dc:creator>Nina S. Gooden</dc:creator>
  <cp:keywords/>
  <dc:description/>
  <cp:lastModifiedBy>Nina S. Gooden</cp:lastModifiedBy>
  <cp:revision>5</cp:revision>
  <dcterms:created xsi:type="dcterms:W3CDTF">2022-11-30T18:26:00Z</dcterms:created>
  <dcterms:modified xsi:type="dcterms:W3CDTF">2022-11-30T21:03:00Z</dcterms:modified>
</cp:coreProperties>
</file>